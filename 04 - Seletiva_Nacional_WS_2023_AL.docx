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6645" w14:textId="303EFE6A" w:rsidR="006E6145" w:rsidRPr="0017446D" w:rsidRDefault="00FC0F74" w:rsidP="006E6145">
      <w:pPr>
        <w:pStyle w:val="Ttulo"/>
        <w:ind w:right="-1"/>
        <w:rPr>
          <w:lang w:val="pt-BR"/>
        </w:rPr>
      </w:pPr>
      <w:bookmarkStart w:id="0" w:name="_Hlk143705475"/>
      <w:bookmarkStart w:id="1" w:name="_Toc386117270"/>
      <w:bookmarkStart w:id="2" w:name="_Toc386117477"/>
      <w:bookmarkEnd w:id="0"/>
      <w:r w:rsidRPr="0017446D">
        <w:rPr>
          <w:lang w:val="pt-BR"/>
        </w:rPr>
        <w:t>Projeto Teste</w:t>
      </w:r>
    </w:p>
    <w:p w14:paraId="663F44AC" w14:textId="3EA5B4FB" w:rsidR="00AE528B" w:rsidRPr="0017446D" w:rsidRDefault="00980B02" w:rsidP="006E6145">
      <w:pPr>
        <w:pStyle w:val="Subttulo"/>
        <w:ind w:right="-1"/>
        <w:rPr>
          <w:i w:val="0"/>
          <w:lang w:val="pt-BR"/>
        </w:rPr>
      </w:pPr>
      <w:r w:rsidRPr="0017446D">
        <w:rPr>
          <w:lang w:val="pt-BR"/>
        </w:rPr>
        <w:t>Desenvolvimento de Aplicativos Móveis</w:t>
      </w:r>
    </w:p>
    <w:p w14:paraId="3AC9D7E0" w14:textId="6C6B75CD" w:rsidR="00453B91" w:rsidRPr="0017446D" w:rsidRDefault="00453B91" w:rsidP="00453B91"/>
    <w:p w14:paraId="68E4B64B" w14:textId="77777777" w:rsidR="00453B91" w:rsidRPr="0017446D" w:rsidRDefault="00453B91" w:rsidP="00453B91">
      <w:pPr>
        <w:jc w:val="right"/>
      </w:pPr>
    </w:p>
    <w:p w14:paraId="0A784D23" w14:textId="77777777" w:rsidR="00453B91" w:rsidRPr="0017446D" w:rsidRDefault="00453B91" w:rsidP="00453B91">
      <w:pPr>
        <w:jc w:val="right"/>
      </w:pPr>
    </w:p>
    <w:p w14:paraId="15EF72B1" w14:textId="77777777" w:rsidR="00453B91" w:rsidRPr="0017446D" w:rsidRDefault="00453B91" w:rsidP="00453B91"/>
    <w:p w14:paraId="5BC55B8A" w14:textId="77777777" w:rsidR="00453B91" w:rsidRPr="0017446D" w:rsidRDefault="00453B91" w:rsidP="00453B91"/>
    <w:p w14:paraId="16E407C3" w14:textId="77777777" w:rsidR="00453B91" w:rsidRPr="0017446D" w:rsidRDefault="00453B91" w:rsidP="00453B91"/>
    <w:p w14:paraId="3F703A80" w14:textId="77777777" w:rsidR="00453B91" w:rsidRPr="0017446D" w:rsidRDefault="00453B91" w:rsidP="00453B91"/>
    <w:p w14:paraId="27242A0C" w14:textId="77777777" w:rsidR="00453B91" w:rsidRPr="0017446D" w:rsidRDefault="00453B91" w:rsidP="00453B91"/>
    <w:p w14:paraId="5C6F8C5E" w14:textId="77777777" w:rsidR="00453B91" w:rsidRPr="0017446D" w:rsidRDefault="00453B91" w:rsidP="00453B91"/>
    <w:p w14:paraId="5757C435" w14:textId="77777777" w:rsidR="00453B91" w:rsidRPr="0017446D" w:rsidRDefault="00453B91" w:rsidP="00453B91"/>
    <w:p w14:paraId="25B0129F" w14:textId="77777777" w:rsidR="00453B91" w:rsidRPr="0017446D" w:rsidRDefault="00453B91" w:rsidP="00453B91"/>
    <w:p w14:paraId="6A3FD10A" w14:textId="77777777" w:rsidR="00453B91" w:rsidRPr="0017446D" w:rsidRDefault="00453B91" w:rsidP="00453B91"/>
    <w:p w14:paraId="0C96B7BB" w14:textId="77777777" w:rsidR="00453B91" w:rsidRPr="0017446D" w:rsidRDefault="00453B91" w:rsidP="00453B91"/>
    <w:p w14:paraId="35DCA5A9" w14:textId="77777777" w:rsidR="00453B91" w:rsidRPr="0017446D" w:rsidRDefault="00453B91" w:rsidP="00453B91"/>
    <w:p w14:paraId="6D0FBCB5" w14:textId="77777777" w:rsidR="00453B91" w:rsidRPr="0017446D" w:rsidRDefault="00453B91" w:rsidP="00453B91"/>
    <w:p w14:paraId="7090E73B" w14:textId="77777777" w:rsidR="00453B91" w:rsidRPr="0017446D" w:rsidRDefault="00453B91" w:rsidP="00453B91"/>
    <w:p w14:paraId="63D06A3C" w14:textId="77777777" w:rsidR="00453B91" w:rsidRPr="0017446D" w:rsidRDefault="00453B91" w:rsidP="00453B91"/>
    <w:p w14:paraId="068FA09B" w14:textId="77777777" w:rsidR="00453B91" w:rsidRPr="0017446D" w:rsidRDefault="00453B91" w:rsidP="00453B91"/>
    <w:p w14:paraId="5A22C285" w14:textId="77777777" w:rsidR="00453B91" w:rsidRPr="0017446D" w:rsidRDefault="00453B91" w:rsidP="00453B91"/>
    <w:p w14:paraId="03B66199" w14:textId="77777777" w:rsidR="00453B91" w:rsidRPr="0017446D" w:rsidRDefault="00453B91" w:rsidP="00453B91"/>
    <w:p w14:paraId="31313D0B" w14:textId="77777777" w:rsidR="00453B91" w:rsidRPr="0017446D" w:rsidRDefault="00453B91" w:rsidP="00453B91"/>
    <w:p w14:paraId="13FDD3DE" w14:textId="77777777" w:rsidR="00453B91" w:rsidRPr="0017446D" w:rsidRDefault="00453B91" w:rsidP="00453B91"/>
    <w:p w14:paraId="54020523" w14:textId="77777777" w:rsidR="00453B91" w:rsidRPr="0017446D" w:rsidRDefault="00453B91" w:rsidP="00453B91"/>
    <w:p w14:paraId="510421CE" w14:textId="77777777" w:rsidR="00453B91" w:rsidRPr="0017446D" w:rsidRDefault="00453B91" w:rsidP="00453B91"/>
    <w:p w14:paraId="410467B9" w14:textId="77777777" w:rsidR="00453B91" w:rsidRPr="0017446D" w:rsidRDefault="00453B91" w:rsidP="00453B91"/>
    <w:p w14:paraId="2565954A" w14:textId="77777777" w:rsidR="00453B91" w:rsidRPr="0017446D" w:rsidRDefault="00453B91" w:rsidP="00453B91"/>
    <w:p w14:paraId="05C248F4" w14:textId="77777777" w:rsidR="00453B91" w:rsidRPr="0017446D" w:rsidRDefault="00453B91" w:rsidP="00453B91"/>
    <w:p w14:paraId="79B8C172" w14:textId="77777777" w:rsidR="00453B91" w:rsidRPr="0017446D" w:rsidRDefault="00453B91" w:rsidP="00453B91"/>
    <w:p w14:paraId="719339F9" w14:textId="551F5DB4" w:rsidR="00453B91" w:rsidRPr="0017446D" w:rsidRDefault="00FC0F74" w:rsidP="00453B91">
      <w:pPr>
        <w:spacing w:after="0"/>
      </w:pPr>
      <w:r w:rsidRPr="0017446D">
        <w:t>Elaborado por</w:t>
      </w:r>
      <w:r w:rsidR="00453B91" w:rsidRPr="0017446D">
        <w:t>:</w:t>
      </w:r>
    </w:p>
    <w:p w14:paraId="4FC748B6" w14:textId="5BB09352" w:rsidR="00453B91" w:rsidRPr="0017446D" w:rsidRDefault="0085570E" w:rsidP="00453B91">
      <w:pPr>
        <w:spacing w:after="0"/>
      </w:pPr>
      <w:proofErr w:type="spellStart"/>
      <w:r w:rsidRPr="0017446D">
        <w:t>Jônathas</w:t>
      </w:r>
      <w:proofErr w:type="spellEnd"/>
      <w:r w:rsidRPr="0017446D">
        <w:t xml:space="preserve"> Maciel</w:t>
      </w:r>
      <w:r w:rsidR="00C63F9E" w:rsidRPr="0017446D">
        <w:t xml:space="preserve"> – </w:t>
      </w:r>
      <w:r w:rsidRPr="0017446D">
        <w:t>AL</w:t>
      </w:r>
    </w:p>
    <w:p w14:paraId="1BA6C998" w14:textId="77777777" w:rsidR="00AE528B" w:rsidRPr="0017446D" w:rsidRDefault="00AE528B" w:rsidP="00AE528B">
      <w:pPr>
        <w:sectPr w:rsidR="00AE528B" w:rsidRPr="0017446D"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56FDBDDD" w14:textId="7B3B7882" w:rsidR="00453B91" w:rsidRPr="0017446D" w:rsidRDefault="00FC0F74" w:rsidP="00453B91">
      <w:pPr>
        <w:pStyle w:val="Ttulo1"/>
        <w:rPr>
          <w:lang w:val="pt-BR"/>
        </w:rPr>
      </w:pPr>
      <w:bookmarkStart w:id="3" w:name="_Toc49198700"/>
      <w:bookmarkStart w:id="4" w:name="_Toc386117271"/>
      <w:bookmarkStart w:id="5" w:name="_Toc386117478"/>
      <w:r w:rsidRPr="0017446D">
        <w:rPr>
          <w:lang w:val="pt-BR"/>
        </w:rPr>
        <w:lastRenderedPageBreak/>
        <w:t>Introdução</w:t>
      </w:r>
      <w:bookmarkEnd w:id="3"/>
      <w:r w:rsidR="00453B91" w:rsidRPr="0017446D">
        <w:rPr>
          <w:lang w:val="pt-BR"/>
        </w:rPr>
        <w:t xml:space="preserve"> </w:t>
      </w:r>
    </w:p>
    <w:p w14:paraId="261BEDC6" w14:textId="77777777" w:rsidR="007842B0" w:rsidRDefault="007842B0" w:rsidP="007842B0">
      <w:pPr>
        <w:spacing w:after="80"/>
        <w:jc w:val="both"/>
        <w:rPr>
          <w:rFonts w:ascii="Arial" w:eastAsia="Arial" w:hAnsi="Arial" w:cs="Arial"/>
        </w:rPr>
      </w:pPr>
      <w:bookmarkStart w:id="6" w:name="_Hlk145858301"/>
      <w:bookmarkStart w:id="7" w:name="_Toc49198701"/>
      <w:r>
        <w:rPr>
          <w:rFonts w:ascii="Arial" w:eastAsia="Arial" w:hAnsi="Arial" w:cs="Arial"/>
        </w:rPr>
        <w:t xml:space="preserve">O aplicativo revolucionário </w:t>
      </w:r>
      <w:r>
        <w:rPr>
          <w:rFonts w:ascii="Arial" w:eastAsia="Arial" w:hAnsi="Arial" w:cs="Arial"/>
          <w:i/>
        </w:rPr>
        <w:t>EuVouNaTrip</w:t>
      </w:r>
      <w:r>
        <w:rPr>
          <w:rFonts w:ascii="Arial" w:eastAsia="Arial" w:hAnsi="Arial" w:cs="Arial"/>
        </w:rPr>
        <w:t xml:space="preserve"> oferece uma experiência de viagem incomparável, transformando suas jornadas em aventuras emocionantes e personalizadas. Com recursos inovadores como gamificação de pontos turísticos, roteiros sob medida baseados nas suas preferências, check-in simplificado por reconhecimento facial, ofertas exclusivas que adicionam um toque especial à sua jornada, avaliações e comentários úteis de outros viajantes, suporte ao cliente ágil e inteligentes recomendações de destinos autênticos e menos explorados, o </w:t>
      </w:r>
      <w:r>
        <w:rPr>
          <w:rFonts w:ascii="Arial" w:eastAsia="Arial" w:hAnsi="Arial" w:cs="Arial"/>
          <w:i/>
        </w:rPr>
        <w:t>EuVouNaTrip</w:t>
      </w:r>
      <w:r>
        <w:rPr>
          <w:rFonts w:ascii="Arial" w:eastAsia="Arial" w:hAnsi="Arial" w:cs="Arial"/>
        </w:rPr>
        <w:t xml:space="preserve"> é o seu companheiro de viagem indispensável, garantindo que cada viagem seja memorável, fluida e enriquecedora. </w:t>
      </w:r>
    </w:p>
    <w:bookmarkEnd w:id="6"/>
    <w:p w14:paraId="539A05DB" w14:textId="6C364705" w:rsidR="00453B91" w:rsidRPr="0017446D" w:rsidRDefault="00FC0F74" w:rsidP="00453B91">
      <w:pPr>
        <w:pStyle w:val="Ttulo1"/>
        <w:rPr>
          <w:lang w:val="pt-BR"/>
        </w:rPr>
      </w:pPr>
      <w:r w:rsidRPr="0017446D">
        <w:rPr>
          <w:lang w:val="pt-BR"/>
        </w:rPr>
        <w:t>Descrição do projeto e tarefas</w:t>
      </w:r>
      <w:bookmarkEnd w:id="7"/>
    </w:p>
    <w:p w14:paraId="6A94EBEF" w14:textId="77777777" w:rsidR="00AA6CBF" w:rsidRPr="0017446D" w:rsidRDefault="00AA6CBF" w:rsidP="0085570E">
      <w:pPr>
        <w:spacing w:after="80"/>
        <w:rPr>
          <w:rFonts w:ascii="Arial" w:hAnsi="Arial"/>
          <w:color w:val="FF0000"/>
        </w:rPr>
      </w:pPr>
      <w:bookmarkStart w:id="8" w:name="_Toc49198702"/>
    </w:p>
    <w:p w14:paraId="765EEA7D" w14:textId="77777777" w:rsidR="007842B0" w:rsidRDefault="007842B0" w:rsidP="007842B0">
      <w:pPr>
        <w:spacing w:after="80"/>
        <w:rPr>
          <w:rFonts w:ascii="Arial" w:hAnsi="Arial"/>
          <w:b/>
          <w:bCs/>
        </w:rPr>
      </w:pPr>
      <w:bookmarkStart w:id="9" w:name="_Hlk145860768"/>
      <w:r>
        <w:rPr>
          <w:rFonts w:ascii="Arial" w:hAnsi="Arial"/>
          <w:b/>
          <w:bCs/>
        </w:rPr>
        <w:t>API E BIBLIOTECAS</w:t>
      </w:r>
    </w:p>
    <w:p w14:paraId="3256B06D" w14:textId="77777777" w:rsidR="007842B0" w:rsidRPr="000A4C16" w:rsidRDefault="00000000" w:rsidP="007842B0">
      <w:pPr>
        <w:pStyle w:val="PargrafodaLista"/>
        <w:numPr>
          <w:ilvl w:val="0"/>
          <w:numId w:val="49"/>
        </w:numPr>
        <w:spacing w:after="80"/>
        <w:rPr>
          <w:rFonts w:ascii="Arial" w:hAnsi="Arial"/>
          <w:i/>
          <w:iCs/>
          <w:lang w:val="pt-BR"/>
        </w:rPr>
      </w:pPr>
      <w:hyperlink r:id="rId12" w:history="1">
        <w:r w:rsidR="007842B0" w:rsidRPr="0085106B">
          <w:rPr>
            <w:rStyle w:val="Hyperlink"/>
            <w:rFonts w:ascii="Arial" w:hAnsi="Arial"/>
            <w:i/>
            <w:iCs/>
            <w:lang w:val="pt-BR"/>
          </w:rPr>
          <w:t>https://apieuvounatrip.azurewebsites.net/index.html</w:t>
        </w:r>
      </w:hyperlink>
    </w:p>
    <w:bookmarkEnd w:id="9"/>
    <w:p w14:paraId="7BAF69FA" w14:textId="77777777" w:rsidR="00BC7EB7" w:rsidRPr="000A4C16" w:rsidRDefault="00BC7EB7" w:rsidP="00BC7EB7">
      <w:pPr>
        <w:pStyle w:val="PargrafodaLista"/>
        <w:numPr>
          <w:ilvl w:val="0"/>
          <w:numId w:val="49"/>
        </w:numPr>
        <w:spacing w:after="80"/>
        <w:rPr>
          <w:rFonts w:ascii="Arial" w:hAnsi="Arial"/>
          <w:lang w:val="pt-BR"/>
        </w:rPr>
      </w:pPr>
      <w:r w:rsidRPr="000A4C16">
        <w:rPr>
          <w:rFonts w:ascii="Arial" w:hAnsi="Arial"/>
          <w:lang w:val="pt-BR"/>
        </w:rPr>
        <w:t xml:space="preserve">Todas as bibliotecas permitidas na prova estão no </w:t>
      </w:r>
      <w:r>
        <w:rPr>
          <w:rFonts w:ascii="Arial" w:hAnsi="Arial"/>
          <w:lang w:val="pt-BR"/>
        </w:rPr>
        <w:t xml:space="preserve">repositório do GIT: </w:t>
      </w:r>
      <w:r w:rsidRPr="000008D1">
        <w:rPr>
          <w:rFonts w:ascii="Arial" w:hAnsi="Arial"/>
          <w:lang w:val="pt-BR"/>
        </w:rPr>
        <w:t>https://github.com/Seletiva-Nacional-2023</w:t>
      </w:r>
    </w:p>
    <w:p w14:paraId="1EA96942" w14:textId="77777777" w:rsidR="007842B0" w:rsidRPr="0085106B" w:rsidRDefault="007842B0" w:rsidP="007842B0">
      <w:pPr>
        <w:pStyle w:val="PargrafodaLista"/>
        <w:spacing w:after="80"/>
        <w:rPr>
          <w:rFonts w:ascii="Arial" w:hAnsi="Arial"/>
          <w:i/>
          <w:iCs/>
          <w:lang w:val="pt-BR"/>
        </w:rPr>
      </w:pPr>
    </w:p>
    <w:p w14:paraId="6437DDDE" w14:textId="77777777" w:rsidR="007842B0" w:rsidRPr="000C5AB7" w:rsidRDefault="007842B0" w:rsidP="007842B0">
      <w:pPr>
        <w:spacing w:after="80"/>
        <w:rPr>
          <w:rFonts w:ascii="Arial" w:hAnsi="Arial"/>
          <w:b/>
          <w:bCs/>
        </w:rPr>
      </w:pPr>
      <w:r>
        <w:rPr>
          <w:rFonts w:ascii="Arial" w:hAnsi="Arial"/>
          <w:b/>
          <w:bCs/>
        </w:rPr>
        <w:t>LOGO E GUIA DE ESTILO</w:t>
      </w:r>
    </w:p>
    <w:p w14:paraId="4E478622" w14:textId="77777777" w:rsidR="007842B0" w:rsidRDefault="007842B0" w:rsidP="007842B0">
      <w:pPr>
        <w:pStyle w:val="PargrafodaLista"/>
        <w:numPr>
          <w:ilvl w:val="0"/>
          <w:numId w:val="28"/>
        </w:numPr>
        <w:spacing w:after="80"/>
        <w:jc w:val="both"/>
        <w:rPr>
          <w:rFonts w:ascii="Arial" w:hAnsi="Arial"/>
          <w:lang w:val="pt-BR"/>
        </w:rPr>
      </w:pPr>
      <w:r>
        <w:rPr>
          <w:rFonts w:ascii="Arial" w:hAnsi="Arial"/>
          <w:lang w:val="pt-BR"/>
        </w:rPr>
        <w:t xml:space="preserve">A logo e manual do projeto estão disponíveis no seu computador no caminho: </w:t>
      </w:r>
      <w:r w:rsidRPr="007B6B07">
        <w:rPr>
          <w:rFonts w:ascii="Arial" w:hAnsi="Arial"/>
          <w:i/>
          <w:iCs/>
          <w:lang w:val="pt-BR"/>
        </w:rPr>
        <w:t>C:\DataFiles\Guia de Estilo</w:t>
      </w:r>
      <w:r>
        <w:rPr>
          <w:rFonts w:ascii="Arial" w:hAnsi="Arial"/>
          <w:i/>
          <w:iCs/>
          <w:lang w:val="pt-BR"/>
        </w:rPr>
        <w:t>s</w:t>
      </w:r>
    </w:p>
    <w:p w14:paraId="28F1A330" w14:textId="77777777" w:rsidR="007842B0" w:rsidRPr="00C505AA" w:rsidRDefault="007842B0" w:rsidP="007842B0">
      <w:pPr>
        <w:pStyle w:val="PargrafodaLista"/>
        <w:numPr>
          <w:ilvl w:val="0"/>
          <w:numId w:val="28"/>
        </w:numPr>
        <w:spacing w:after="80"/>
        <w:jc w:val="both"/>
        <w:rPr>
          <w:rFonts w:ascii="Arial" w:hAnsi="Arial"/>
          <w:lang w:val="pt-BR"/>
        </w:rPr>
      </w:pPr>
      <w:r w:rsidRPr="007B6B07">
        <w:rPr>
          <w:rFonts w:ascii="Arial" w:hAnsi="Arial"/>
          <w:lang w:val="pt-BR"/>
        </w:rPr>
        <w:t xml:space="preserve">As fontes para utilização no projeto estão disponíveis no seu computador no caminho: </w:t>
      </w:r>
      <w:r w:rsidRPr="007B6B07">
        <w:rPr>
          <w:rFonts w:ascii="Arial" w:hAnsi="Arial"/>
          <w:i/>
          <w:iCs/>
          <w:lang w:val="pt-BR"/>
        </w:rPr>
        <w:t>C:\DataFiles\Fontes</w:t>
      </w:r>
    </w:p>
    <w:p w14:paraId="590E444C" w14:textId="77777777" w:rsidR="007842B0" w:rsidRDefault="007842B0" w:rsidP="007842B0">
      <w:pPr>
        <w:spacing w:after="80"/>
        <w:rPr>
          <w:rFonts w:ascii="Arial" w:eastAsia="Arial" w:hAnsi="Arial" w:cs="Arial"/>
        </w:rPr>
      </w:pPr>
    </w:p>
    <w:p w14:paraId="135F0BFA" w14:textId="77777777" w:rsidR="007842B0" w:rsidRDefault="007842B0" w:rsidP="007842B0">
      <w:pPr>
        <w:spacing w:after="80"/>
        <w:rPr>
          <w:rFonts w:ascii="Arial" w:eastAsia="Arial" w:hAnsi="Arial" w:cs="Arial"/>
          <w:b/>
        </w:rPr>
      </w:pPr>
      <w:r>
        <w:rPr>
          <w:rFonts w:ascii="Arial" w:eastAsia="Arial" w:hAnsi="Arial" w:cs="Arial"/>
          <w:b/>
        </w:rPr>
        <w:t>CRIAÇÃO DO APLICATIVO</w:t>
      </w:r>
    </w:p>
    <w:p w14:paraId="405B2CAB" w14:textId="77777777" w:rsidR="007842B0" w:rsidRDefault="007842B0" w:rsidP="007842B0">
      <w:pPr>
        <w:numPr>
          <w:ilvl w:val="0"/>
          <w:numId w:val="48"/>
        </w:numPr>
        <w:pBdr>
          <w:top w:val="nil"/>
          <w:left w:val="nil"/>
          <w:bottom w:val="nil"/>
          <w:right w:val="nil"/>
          <w:between w:val="nil"/>
        </w:pBdr>
        <w:spacing w:after="0"/>
        <w:rPr>
          <w:rFonts w:ascii="Arial" w:eastAsia="Arial" w:hAnsi="Arial" w:cs="Arial"/>
          <w:color w:val="000000"/>
        </w:rPr>
      </w:pPr>
      <w:bookmarkStart w:id="10" w:name="_Hlk145858375"/>
      <w:r>
        <w:rPr>
          <w:rFonts w:ascii="Arial" w:eastAsia="Arial" w:hAnsi="Arial" w:cs="Arial"/>
          <w:color w:val="000000"/>
        </w:rPr>
        <w:t>Você deverá criar o aplicativo conforme as instruções da próxima sessão e seguindo a guia de estilo e o manual de uso da marca prezando pela usabilidade e experiência do usuário.</w:t>
      </w:r>
    </w:p>
    <w:p w14:paraId="04CD7477" w14:textId="77777777" w:rsidR="007842B0" w:rsidRDefault="007842B0" w:rsidP="007842B0">
      <w:pPr>
        <w:numPr>
          <w:ilvl w:val="0"/>
          <w:numId w:val="4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Quando necessário as telas poderão conter uma barra de rolagem na vertical. Nenhuma tela poderá possuir uma barra de rolagem na horizontal, logo, todos os itens deverão ser organizados para atender a este requisito;</w:t>
      </w:r>
    </w:p>
    <w:p w14:paraId="58F9B2A0" w14:textId="77777777" w:rsidR="007842B0" w:rsidRDefault="007842B0" w:rsidP="007842B0">
      <w:pPr>
        <w:numPr>
          <w:ilvl w:val="0"/>
          <w:numId w:val="48"/>
        </w:numPr>
        <w:pBdr>
          <w:top w:val="nil"/>
          <w:left w:val="nil"/>
          <w:bottom w:val="nil"/>
          <w:right w:val="nil"/>
          <w:between w:val="nil"/>
        </w:pBdr>
        <w:spacing w:after="80"/>
        <w:rPr>
          <w:rFonts w:ascii="Arial" w:eastAsia="Arial" w:hAnsi="Arial" w:cs="Arial"/>
          <w:color w:val="000000"/>
        </w:rPr>
      </w:pPr>
      <w:r>
        <w:rPr>
          <w:rFonts w:ascii="Arial" w:eastAsia="Arial" w:hAnsi="Arial" w:cs="Arial"/>
          <w:color w:val="000000"/>
        </w:rPr>
        <w:t xml:space="preserve">Os </w:t>
      </w:r>
      <w:proofErr w:type="spellStart"/>
      <w:r>
        <w:rPr>
          <w:rFonts w:ascii="Arial" w:eastAsia="Arial" w:hAnsi="Arial" w:cs="Arial"/>
          <w:color w:val="000000"/>
        </w:rPr>
        <w:t>wireframes</w:t>
      </w:r>
      <w:proofErr w:type="spellEnd"/>
      <w:r>
        <w:rPr>
          <w:rFonts w:ascii="Arial" w:eastAsia="Arial" w:hAnsi="Arial" w:cs="Arial"/>
          <w:color w:val="000000"/>
        </w:rPr>
        <w:t xml:space="preserve"> disponibilizados no conteúdo desta prova são sugestões, você pode aplicar a organização que julgar necessário, respeitando a guia de estilo e manual da marca além de prezar pela usabilidade e experiência do usuário.</w:t>
      </w:r>
    </w:p>
    <w:bookmarkEnd w:id="10"/>
    <w:p w14:paraId="7E468335" w14:textId="77777777" w:rsidR="007842B0" w:rsidRDefault="007842B0" w:rsidP="007842B0">
      <w:pPr>
        <w:spacing w:after="80"/>
        <w:ind w:left="720" w:hanging="720"/>
        <w:rPr>
          <w:rFonts w:ascii="Arial" w:eastAsia="Arial" w:hAnsi="Arial" w:cs="Arial"/>
        </w:rPr>
      </w:pPr>
    </w:p>
    <w:p w14:paraId="72247559" w14:textId="77777777" w:rsidR="007842B0" w:rsidRDefault="007842B0" w:rsidP="007842B0">
      <w:pPr>
        <w:spacing w:after="80"/>
        <w:rPr>
          <w:rFonts w:ascii="Arial" w:eastAsia="Arial" w:hAnsi="Arial" w:cs="Arial"/>
          <w:b/>
        </w:rPr>
      </w:pPr>
      <w:r>
        <w:rPr>
          <w:rFonts w:ascii="Arial" w:eastAsia="Arial" w:hAnsi="Arial" w:cs="Arial"/>
          <w:b/>
        </w:rPr>
        <w:t>FORMATO DE ENTREGA E TEMPO DE EXECUÇÃO DA SESSÃO 03</w:t>
      </w:r>
    </w:p>
    <w:p w14:paraId="7BB6C327" w14:textId="77777777" w:rsidR="007842B0" w:rsidRDefault="007842B0" w:rsidP="007842B0">
      <w:pPr>
        <w:numPr>
          <w:ilvl w:val="0"/>
          <w:numId w:val="4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Você terá 1:30h para realizar o projeto e efetuar suas entregas.</w:t>
      </w:r>
    </w:p>
    <w:p w14:paraId="2D6997B2" w14:textId="77777777" w:rsidR="007842B0" w:rsidRDefault="007842B0" w:rsidP="007842B0">
      <w:pPr>
        <w:numPr>
          <w:ilvl w:val="0"/>
          <w:numId w:val="48"/>
        </w:numPr>
        <w:pBdr>
          <w:top w:val="nil"/>
          <w:left w:val="nil"/>
          <w:bottom w:val="nil"/>
          <w:right w:val="nil"/>
          <w:between w:val="nil"/>
        </w:pBdr>
        <w:spacing w:after="80"/>
        <w:rPr>
          <w:rFonts w:ascii="Arial" w:eastAsia="Arial" w:hAnsi="Arial" w:cs="Arial"/>
          <w:color w:val="000000"/>
        </w:rPr>
        <w:sectPr w:rsidR="007842B0">
          <w:pgSz w:w="11906" w:h="16838"/>
          <w:pgMar w:top="2268" w:right="1134" w:bottom="1544" w:left="1134" w:header="624" w:footer="420" w:gutter="0"/>
          <w:cols w:space="720"/>
        </w:sectPr>
      </w:pPr>
      <w:r>
        <w:rPr>
          <w:rFonts w:ascii="Arial" w:eastAsia="Arial" w:hAnsi="Arial" w:cs="Arial"/>
          <w:color w:val="000000"/>
        </w:rPr>
        <w:t>A entrega deverá ser feita via GIT considerando as boas práticas de versionamento de código. Logo, você deverá realizar “</w:t>
      </w:r>
      <w:proofErr w:type="spellStart"/>
      <w:r>
        <w:rPr>
          <w:rFonts w:ascii="Arial" w:eastAsia="Arial" w:hAnsi="Arial" w:cs="Arial"/>
          <w:color w:val="000000"/>
        </w:rPr>
        <w:t>commits</w:t>
      </w:r>
      <w:proofErr w:type="spellEnd"/>
      <w:r>
        <w:rPr>
          <w:rFonts w:ascii="Arial" w:eastAsia="Arial" w:hAnsi="Arial" w:cs="Arial"/>
          <w:color w:val="000000"/>
        </w:rPr>
        <w:t>” para cada funcionalidade com uma descrição do que foi desenvolvido até aquele ponto.</w:t>
      </w:r>
    </w:p>
    <w:p w14:paraId="04F0195E" w14:textId="77777777" w:rsidR="00350934" w:rsidRPr="0017446D" w:rsidRDefault="00350934" w:rsidP="00350934">
      <w:pPr>
        <w:pStyle w:val="Ttulo1"/>
        <w:rPr>
          <w:lang w:val="pt-BR"/>
        </w:rPr>
      </w:pPr>
      <w:r w:rsidRPr="0017446D">
        <w:rPr>
          <w:lang w:val="pt-BR"/>
        </w:rPr>
        <w:lastRenderedPageBreak/>
        <w:t>Instruções para o Competidor</w:t>
      </w:r>
    </w:p>
    <w:p w14:paraId="0A09E931" w14:textId="77777777" w:rsidR="00350934" w:rsidRPr="001B0616" w:rsidRDefault="00350934" w:rsidP="0017446D">
      <w:pPr>
        <w:spacing w:after="0" w:line="240" w:lineRule="auto"/>
        <w:rPr>
          <w:rFonts w:ascii="Arial" w:eastAsia="Arial" w:hAnsi="Arial" w:cs="Arial"/>
          <w:szCs w:val="20"/>
          <w:lang w:eastAsia="pt-BR"/>
        </w:rPr>
      </w:pPr>
      <w:r w:rsidRPr="001B0616">
        <w:rPr>
          <w:rFonts w:ascii="Arial" w:eastAsia="Arial" w:hAnsi="Arial" w:cs="Arial"/>
          <w:szCs w:val="20"/>
          <w:lang w:eastAsia="pt-BR"/>
        </w:rPr>
        <w:t xml:space="preserve">Você deverá fazer obrigatoriamente no mínimo um </w:t>
      </w:r>
      <w:proofErr w:type="spellStart"/>
      <w:r w:rsidRPr="001B0616">
        <w:rPr>
          <w:rFonts w:ascii="Arial" w:eastAsia="Arial" w:hAnsi="Arial" w:cs="Arial"/>
          <w:szCs w:val="20"/>
          <w:lang w:eastAsia="pt-BR"/>
        </w:rPr>
        <w:t>commit</w:t>
      </w:r>
      <w:proofErr w:type="spellEnd"/>
      <w:r w:rsidRPr="001B0616">
        <w:rPr>
          <w:rFonts w:ascii="Arial" w:eastAsia="Arial" w:hAnsi="Arial" w:cs="Arial"/>
          <w:szCs w:val="20"/>
          <w:lang w:eastAsia="pt-BR"/>
        </w:rPr>
        <w:t xml:space="preserve"> por funcionalidade dessa sessão. As funcionalidades principais dessa sessão são: </w:t>
      </w:r>
    </w:p>
    <w:p w14:paraId="3943BF90" w14:textId="77777777" w:rsidR="00350934" w:rsidRPr="001B0616" w:rsidRDefault="00350934" w:rsidP="00350934">
      <w:pPr>
        <w:spacing w:after="0" w:line="240" w:lineRule="auto"/>
        <w:ind w:left="720"/>
        <w:rPr>
          <w:rFonts w:ascii="Arial" w:eastAsia="Arial" w:hAnsi="Arial" w:cs="Arial"/>
          <w:szCs w:val="20"/>
          <w:lang w:eastAsia="pt-BR"/>
        </w:rPr>
      </w:pPr>
    </w:p>
    <w:p w14:paraId="7718CB14" w14:textId="17518B5B" w:rsidR="00350934" w:rsidRPr="001B0616" w:rsidRDefault="00350934" w:rsidP="0017446D">
      <w:pPr>
        <w:spacing w:after="0" w:line="240" w:lineRule="auto"/>
        <w:rPr>
          <w:rFonts w:ascii="Arial" w:eastAsia="Arial" w:hAnsi="Arial" w:cs="Arial"/>
          <w:szCs w:val="20"/>
          <w:lang w:eastAsia="pt-BR"/>
        </w:rPr>
      </w:pPr>
      <w:r w:rsidRPr="001B0616">
        <w:rPr>
          <w:rFonts w:ascii="Arial" w:eastAsia="Arial" w:hAnsi="Arial" w:cs="Arial"/>
          <w:szCs w:val="20"/>
          <w:lang w:eastAsia="pt-BR"/>
        </w:rPr>
        <w:t xml:space="preserve">• </w:t>
      </w:r>
      <w:r w:rsidR="007842B0">
        <w:rPr>
          <w:rFonts w:ascii="Arial" w:eastAsia="Arial" w:hAnsi="Arial" w:cs="Arial"/>
          <w:szCs w:val="20"/>
          <w:lang w:eastAsia="pt-BR"/>
        </w:rPr>
        <w:t xml:space="preserve">Tela </w:t>
      </w:r>
      <w:r w:rsidRPr="001B0616">
        <w:rPr>
          <w:rFonts w:ascii="Arial" w:eastAsia="Arial" w:hAnsi="Arial" w:cs="Arial"/>
          <w:szCs w:val="20"/>
          <w:lang w:eastAsia="pt-BR"/>
        </w:rPr>
        <w:t>Biometria</w:t>
      </w:r>
    </w:p>
    <w:p w14:paraId="0D33C152" w14:textId="367C270C" w:rsidR="00350934" w:rsidRPr="001B0616" w:rsidRDefault="00350934" w:rsidP="0017446D">
      <w:pPr>
        <w:spacing w:after="0" w:line="240" w:lineRule="auto"/>
        <w:rPr>
          <w:rFonts w:ascii="Arial" w:eastAsia="Arial" w:hAnsi="Arial" w:cs="Arial"/>
          <w:szCs w:val="20"/>
          <w:lang w:eastAsia="pt-BR"/>
        </w:rPr>
      </w:pPr>
      <w:r w:rsidRPr="001B0616">
        <w:rPr>
          <w:rFonts w:ascii="Arial" w:eastAsia="Arial" w:hAnsi="Arial" w:cs="Arial"/>
          <w:szCs w:val="20"/>
          <w:lang w:eastAsia="pt-BR"/>
        </w:rPr>
        <w:t xml:space="preserve">• Tela </w:t>
      </w:r>
      <w:r w:rsidR="007842B0">
        <w:rPr>
          <w:rFonts w:ascii="Arial" w:eastAsia="Arial" w:hAnsi="Arial" w:cs="Arial"/>
          <w:szCs w:val="20"/>
          <w:lang w:eastAsia="pt-BR"/>
        </w:rPr>
        <w:t>Home Principal</w:t>
      </w:r>
    </w:p>
    <w:p w14:paraId="158C0E6E" w14:textId="77777777" w:rsidR="00350934" w:rsidRPr="001B0616" w:rsidRDefault="00350934" w:rsidP="00350934">
      <w:pPr>
        <w:spacing w:after="0" w:line="240" w:lineRule="auto"/>
        <w:ind w:left="720"/>
        <w:rPr>
          <w:rFonts w:ascii="Arial" w:eastAsia="Arial" w:hAnsi="Arial" w:cs="Arial"/>
          <w:szCs w:val="20"/>
          <w:lang w:eastAsia="pt-BR"/>
        </w:rPr>
      </w:pPr>
    </w:p>
    <w:p w14:paraId="391248CF" w14:textId="77777777" w:rsidR="00350934" w:rsidRPr="001B0616" w:rsidRDefault="00350934" w:rsidP="0017446D">
      <w:pPr>
        <w:spacing w:after="0" w:line="240" w:lineRule="auto"/>
        <w:rPr>
          <w:rFonts w:ascii="Arial" w:eastAsia="Arial" w:hAnsi="Arial" w:cs="Arial"/>
          <w:szCs w:val="20"/>
          <w:lang w:eastAsia="pt-BR"/>
        </w:rPr>
      </w:pPr>
      <w:r w:rsidRPr="001B0616">
        <w:rPr>
          <w:rFonts w:ascii="Arial" w:eastAsia="Arial" w:hAnsi="Arial" w:cs="Arial"/>
          <w:szCs w:val="20"/>
          <w:lang w:eastAsia="pt-BR"/>
        </w:rPr>
        <w:t>O objetivo principal deste módulo deverá ser adicionar funcionalidades para facilitar o check-in.</w:t>
      </w:r>
    </w:p>
    <w:p w14:paraId="710091FC" w14:textId="77777777" w:rsidR="00350934" w:rsidRPr="0017446D" w:rsidRDefault="00350934" w:rsidP="00350934">
      <w:pPr>
        <w:spacing w:after="80"/>
        <w:rPr>
          <w:rFonts w:ascii="Times New Roman" w:eastAsia="Times New Roman" w:hAnsi="Times New Roman" w:cs="Times New Roman"/>
          <w:b/>
          <w:bCs/>
          <w:sz w:val="24"/>
          <w:szCs w:val="24"/>
          <w:lang w:eastAsia="pt-BR"/>
        </w:rPr>
      </w:pPr>
      <w:r w:rsidRPr="0017446D">
        <w:rPr>
          <w:rFonts w:ascii="Times New Roman" w:eastAsia="Times New Roman" w:hAnsi="Times New Roman" w:cs="Times New Roman"/>
          <w:sz w:val="24"/>
          <w:szCs w:val="24"/>
          <w:lang w:eastAsia="pt-BR"/>
        </w:rPr>
        <w:br/>
      </w:r>
      <w:r w:rsidRPr="0017446D">
        <w:rPr>
          <w:rFonts w:ascii="Times New Roman" w:eastAsia="Times New Roman" w:hAnsi="Times New Roman" w:cs="Times New Roman"/>
          <w:b/>
          <w:bCs/>
          <w:sz w:val="24"/>
          <w:szCs w:val="24"/>
          <w:lang w:eastAsia="pt-BR"/>
        </w:rPr>
        <w:t>O aplicativo deverá conter as seguintes telas e funcionalidades:</w:t>
      </w:r>
    </w:p>
    <w:p w14:paraId="0D80058B" w14:textId="3DED76F8" w:rsidR="00350934" w:rsidRPr="0017446D" w:rsidRDefault="00350934" w:rsidP="00350934">
      <w:pPr>
        <w:spacing w:after="0" w:line="240" w:lineRule="auto"/>
        <w:ind w:left="720"/>
        <w:rPr>
          <w:rFonts w:ascii="Times New Roman" w:eastAsia="Times New Roman" w:hAnsi="Times New Roman" w:cs="Times New Roman"/>
          <w:sz w:val="24"/>
          <w:szCs w:val="24"/>
          <w:lang w:eastAsia="pt-BR"/>
        </w:rPr>
      </w:pPr>
    </w:p>
    <w:p w14:paraId="03615EE5" w14:textId="0E47E974" w:rsidR="00350934" w:rsidRPr="0017446D" w:rsidRDefault="00350934" w:rsidP="0017446D">
      <w:pPr>
        <w:spacing w:after="0" w:line="240" w:lineRule="auto"/>
        <w:textAlignment w:val="baseline"/>
        <w:rPr>
          <w:rFonts w:ascii="Arial" w:eastAsia="Arial" w:hAnsi="Arial" w:cs="Arial"/>
          <w:b/>
          <w:i/>
          <w:sz w:val="24"/>
          <w:szCs w:val="24"/>
          <w:lang w:eastAsia="pt-BR"/>
        </w:rPr>
      </w:pPr>
      <w:r w:rsidRPr="0017446D">
        <w:rPr>
          <w:rFonts w:ascii="Arial" w:eastAsia="Arial" w:hAnsi="Arial" w:cs="Arial"/>
          <w:b/>
          <w:i/>
          <w:sz w:val="24"/>
          <w:szCs w:val="24"/>
          <w:lang w:eastAsia="pt-BR"/>
        </w:rPr>
        <w:t>Biometria</w:t>
      </w:r>
    </w:p>
    <w:p w14:paraId="49822FE9" w14:textId="4040D9B8" w:rsidR="00350934" w:rsidRPr="0017446D" w:rsidRDefault="00657F99" w:rsidP="00350934">
      <w:pPr>
        <w:spacing w:after="0" w:line="240" w:lineRule="auto"/>
        <w:rPr>
          <w:rFonts w:ascii="Times New Roman" w:eastAsia="Times New Roman" w:hAnsi="Times New Roman" w:cs="Times New Roman"/>
          <w:sz w:val="24"/>
          <w:szCs w:val="24"/>
          <w:lang w:eastAsia="pt-BR"/>
        </w:rPr>
      </w:pPr>
      <w:r>
        <w:rPr>
          <w:noProof/>
        </w:rPr>
        <w:drawing>
          <wp:anchor distT="0" distB="0" distL="114300" distR="114300" simplePos="0" relativeHeight="251661312" behindDoc="0" locked="0" layoutInCell="1" allowOverlap="1" wp14:anchorId="6FD04142" wp14:editId="7F8D8567">
            <wp:simplePos x="0" y="0"/>
            <wp:positionH relativeFrom="column">
              <wp:posOffset>4124960</wp:posOffset>
            </wp:positionH>
            <wp:positionV relativeFrom="paragraph">
              <wp:posOffset>106680</wp:posOffset>
            </wp:positionV>
            <wp:extent cx="1879600" cy="3717925"/>
            <wp:effectExtent l="0" t="0" r="6350" b="0"/>
            <wp:wrapSquare wrapText="bothSides"/>
            <wp:docPr id="1290597962"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97962" name="Imagem 1" descr="Interface gráfica do usuário&#10;&#10;Descrição gerada automaticamente"/>
                    <pic:cNvPicPr/>
                  </pic:nvPicPr>
                  <pic:blipFill>
                    <a:blip r:embed="rId13"/>
                    <a:stretch>
                      <a:fillRect/>
                    </a:stretch>
                  </pic:blipFill>
                  <pic:spPr>
                    <a:xfrm>
                      <a:off x="0" y="0"/>
                      <a:ext cx="1879600" cy="3717925"/>
                    </a:xfrm>
                    <a:prstGeom prst="rect">
                      <a:avLst/>
                    </a:prstGeom>
                  </pic:spPr>
                </pic:pic>
              </a:graphicData>
            </a:graphic>
          </wp:anchor>
        </w:drawing>
      </w:r>
    </w:p>
    <w:p w14:paraId="2969CF0B" w14:textId="77777777" w:rsidR="003D5A8F" w:rsidRDefault="0017446D" w:rsidP="003D5A8F">
      <w:pPr>
        <w:pStyle w:val="PargrafodaLista"/>
        <w:numPr>
          <w:ilvl w:val="0"/>
          <w:numId w:val="47"/>
        </w:numPr>
        <w:spacing w:after="80"/>
        <w:jc w:val="both"/>
        <w:rPr>
          <w:rFonts w:ascii="Arial" w:eastAsia="Arial" w:hAnsi="Arial" w:cs="Arial"/>
          <w:szCs w:val="20"/>
          <w:lang w:val="pt-BR" w:eastAsia="pt-BR"/>
        </w:rPr>
      </w:pPr>
      <w:r w:rsidRPr="007842B0">
        <w:rPr>
          <w:rFonts w:ascii="Arial" w:eastAsia="Arial" w:hAnsi="Arial" w:cs="Arial"/>
          <w:szCs w:val="20"/>
          <w:lang w:val="pt-BR" w:eastAsia="pt-BR"/>
        </w:rPr>
        <w:t xml:space="preserve">Ao iniciar o aplicativo o sistema deverá </w:t>
      </w:r>
      <w:r w:rsidR="00657F99" w:rsidRPr="007842B0">
        <w:rPr>
          <w:rFonts w:ascii="Arial" w:eastAsia="Arial" w:hAnsi="Arial" w:cs="Arial"/>
          <w:szCs w:val="20"/>
          <w:lang w:val="pt-BR" w:eastAsia="pt-BR"/>
        </w:rPr>
        <w:t xml:space="preserve">abrir como tela principal a de Login e </w:t>
      </w:r>
      <w:r w:rsidRPr="007842B0">
        <w:rPr>
          <w:rFonts w:ascii="Arial" w:eastAsia="Arial" w:hAnsi="Arial" w:cs="Arial"/>
          <w:szCs w:val="20"/>
          <w:lang w:val="pt-BR" w:eastAsia="pt-BR"/>
        </w:rPr>
        <w:t>solicitar a validação através do sistema de biometria</w:t>
      </w:r>
      <w:r w:rsidR="003D5A8F" w:rsidRPr="007842B0">
        <w:rPr>
          <w:rFonts w:ascii="Arial" w:eastAsia="Arial" w:hAnsi="Arial" w:cs="Arial"/>
          <w:szCs w:val="20"/>
          <w:lang w:val="pt-BR" w:eastAsia="pt-BR"/>
        </w:rPr>
        <w:t>.</w:t>
      </w:r>
    </w:p>
    <w:p w14:paraId="48F0C13C" w14:textId="4B94BFA4" w:rsidR="00AC1A88" w:rsidRPr="007842B0" w:rsidRDefault="00AC1A88" w:rsidP="003D5A8F">
      <w:pPr>
        <w:pStyle w:val="PargrafodaLista"/>
        <w:numPr>
          <w:ilvl w:val="0"/>
          <w:numId w:val="47"/>
        </w:numPr>
        <w:spacing w:after="80"/>
        <w:jc w:val="both"/>
        <w:rPr>
          <w:rFonts w:ascii="Arial" w:eastAsia="Arial" w:hAnsi="Arial" w:cs="Arial"/>
          <w:szCs w:val="20"/>
          <w:lang w:val="pt-BR" w:eastAsia="pt-BR"/>
        </w:rPr>
      </w:pPr>
      <w:r>
        <w:rPr>
          <w:rFonts w:ascii="Arial" w:eastAsia="Arial" w:hAnsi="Arial" w:cs="Arial"/>
          <w:szCs w:val="20"/>
          <w:lang w:val="pt-BR" w:eastAsia="pt-BR"/>
        </w:rPr>
        <w:t xml:space="preserve">A tela login deverá possuir </w:t>
      </w:r>
      <w:bookmarkStart w:id="11" w:name="_Hlk145872868"/>
      <w:r>
        <w:rPr>
          <w:rFonts w:ascii="Arial" w:eastAsia="Arial" w:hAnsi="Arial" w:cs="Arial"/>
          <w:szCs w:val="20"/>
          <w:lang w:val="pt-BR" w:eastAsia="pt-BR"/>
        </w:rPr>
        <w:t xml:space="preserve">um ícone centralizado, campo para email, campo para senha, botão e o pop </w:t>
      </w:r>
      <w:proofErr w:type="spellStart"/>
      <w:r>
        <w:rPr>
          <w:rFonts w:ascii="Arial" w:eastAsia="Arial" w:hAnsi="Arial" w:cs="Arial"/>
          <w:szCs w:val="20"/>
          <w:lang w:val="pt-BR" w:eastAsia="pt-BR"/>
        </w:rPr>
        <w:t>up</w:t>
      </w:r>
      <w:proofErr w:type="spellEnd"/>
      <w:r>
        <w:rPr>
          <w:rFonts w:ascii="Arial" w:eastAsia="Arial" w:hAnsi="Arial" w:cs="Arial"/>
          <w:szCs w:val="20"/>
          <w:lang w:val="pt-BR" w:eastAsia="pt-BR"/>
        </w:rPr>
        <w:t xml:space="preserve"> para leitura biométrica.</w:t>
      </w:r>
    </w:p>
    <w:bookmarkEnd w:id="11"/>
    <w:p w14:paraId="2274EABE" w14:textId="737A4FBA" w:rsidR="0017446D" w:rsidRPr="003D5A8F" w:rsidRDefault="003D5A8F" w:rsidP="003D5A8F">
      <w:pPr>
        <w:pStyle w:val="PargrafodaLista"/>
        <w:numPr>
          <w:ilvl w:val="0"/>
          <w:numId w:val="47"/>
        </w:numPr>
        <w:spacing w:after="80"/>
        <w:jc w:val="both"/>
        <w:rPr>
          <w:rFonts w:ascii="Arial" w:eastAsia="Arial" w:hAnsi="Arial" w:cs="Arial"/>
          <w:szCs w:val="20"/>
          <w:lang w:eastAsia="pt-BR"/>
        </w:rPr>
      </w:pPr>
      <w:r w:rsidRPr="007842B0">
        <w:rPr>
          <w:rFonts w:ascii="Arial" w:eastAsia="Arial" w:hAnsi="Arial" w:cs="Arial"/>
          <w:szCs w:val="20"/>
          <w:lang w:val="pt-BR" w:eastAsia="pt-BR"/>
        </w:rPr>
        <w:t>C</w:t>
      </w:r>
      <w:r w:rsidR="0017446D" w:rsidRPr="007842B0">
        <w:rPr>
          <w:rFonts w:ascii="Arial" w:eastAsia="Arial" w:hAnsi="Arial" w:cs="Arial"/>
          <w:szCs w:val="20"/>
          <w:lang w:val="pt-BR" w:eastAsia="pt-BR"/>
        </w:rPr>
        <w:t>aso o sistema de leitura falhe em três tentativa</w:t>
      </w:r>
      <w:r w:rsidR="00657F99" w:rsidRPr="007842B0">
        <w:rPr>
          <w:rFonts w:ascii="Arial" w:eastAsia="Arial" w:hAnsi="Arial" w:cs="Arial"/>
          <w:szCs w:val="20"/>
          <w:lang w:val="pt-BR" w:eastAsia="pt-BR"/>
        </w:rPr>
        <w:t>s seguidas,</w:t>
      </w:r>
      <w:r w:rsidR="0017446D" w:rsidRPr="007842B0">
        <w:rPr>
          <w:rFonts w:ascii="Arial" w:eastAsia="Arial" w:hAnsi="Arial" w:cs="Arial"/>
          <w:szCs w:val="20"/>
          <w:lang w:val="pt-BR" w:eastAsia="pt-BR"/>
        </w:rPr>
        <w:t xml:space="preserve"> deverá solicitar o login através de email e senha. (Será avaliado apenas o sistema de biometria, não sendo necessário à validação do login por email e senha nessa prova).</w:t>
      </w:r>
      <w:r w:rsidR="00657F99" w:rsidRPr="007842B0">
        <w:rPr>
          <w:rFonts w:ascii="Arial" w:eastAsia="Arial" w:hAnsi="Arial" w:cs="Arial"/>
          <w:szCs w:val="20"/>
          <w:lang w:val="pt-BR" w:eastAsia="pt-BR"/>
        </w:rPr>
        <w:t xml:space="preserve"> </w:t>
      </w:r>
      <w:r w:rsidR="00657F99" w:rsidRPr="003D5A8F">
        <w:rPr>
          <w:rFonts w:ascii="Arial" w:eastAsia="Arial" w:hAnsi="Arial" w:cs="Arial"/>
          <w:szCs w:val="20"/>
          <w:lang w:eastAsia="pt-BR"/>
        </w:rPr>
        <w:t>Figura01</w:t>
      </w:r>
    </w:p>
    <w:p w14:paraId="203D984C" w14:textId="55DEF3E5" w:rsidR="00657F99" w:rsidRPr="007842B0" w:rsidRDefault="00657F99" w:rsidP="003D5A8F">
      <w:pPr>
        <w:pStyle w:val="PargrafodaLista"/>
        <w:numPr>
          <w:ilvl w:val="0"/>
          <w:numId w:val="47"/>
        </w:numPr>
        <w:spacing w:after="80"/>
        <w:jc w:val="both"/>
        <w:rPr>
          <w:rFonts w:ascii="Arial" w:eastAsia="Arial" w:hAnsi="Arial" w:cs="Arial"/>
          <w:szCs w:val="20"/>
          <w:lang w:val="pt-BR" w:eastAsia="pt-BR"/>
        </w:rPr>
      </w:pPr>
      <w:r w:rsidRPr="007842B0">
        <w:rPr>
          <w:rFonts w:ascii="Arial" w:eastAsia="Arial" w:hAnsi="Arial" w:cs="Arial"/>
          <w:szCs w:val="20"/>
          <w:lang w:val="pt-BR" w:eastAsia="pt-BR"/>
        </w:rPr>
        <w:t>Após a validação, seja via biometria ou autenticação com login, deverá carregar uma página Home principal.</w:t>
      </w:r>
      <w:r w:rsidRPr="007842B0">
        <w:rPr>
          <w:rFonts w:ascii="Arial" w:eastAsia="Arial" w:hAnsi="Arial" w:cs="Arial"/>
          <w:szCs w:val="20"/>
          <w:lang w:val="pt-BR" w:eastAsia="pt-BR"/>
        </w:rPr>
        <w:br/>
      </w:r>
    </w:p>
    <w:p w14:paraId="38F40379" w14:textId="521C8009" w:rsidR="00657F99" w:rsidRDefault="001B0616">
      <w:pPr>
        <w:spacing w:after="160"/>
        <w:rPr>
          <w:rFonts w:ascii="Arial" w:eastAsia="Arial" w:hAnsi="Arial" w:cs="Arial"/>
          <w:szCs w:val="20"/>
          <w:lang w:eastAsia="pt-BR"/>
        </w:rPr>
      </w:pPr>
      <w:r w:rsidRPr="0017446D">
        <w:rPr>
          <w:noProof/>
        </w:rPr>
        <mc:AlternateContent>
          <mc:Choice Requires="wps">
            <w:drawing>
              <wp:anchor distT="0" distB="0" distL="114300" distR="114300" simplePos="0" relativeHeight="251660288" behindDoc="0" locked="0" layoutInCell="1" allowOverlap="1" wp14:anchorId="30110E3E" wp14:editId="330CDC19">
                <wp:simplePos x="0" y="0"/>
                <wp:positionH relativeFrom="margin">
                  <wp:posOffset>4207510</wp:posOffset>
                </wp:positionH>
                <wp:positionV relativeFrom="paragraph">
                  <wp:posOffset>2170430</wp:posOffset>
                </wp:positionV>
                <wp:extent cx="1809750" cy="209550"/>
                <wp:effectExtent l="0" t="0" r="0" b="0"/>
                <wp:wrapSquare wrapText="bothSides"/>
                <wp:docPr id="595069343" name="Caixa de Texto 1"/>
                <wp:cNvGraphicFramePr/>
                <a:graphic xmlns:a="http://schemas.openxmlformats.org/drawingml/2006/main">
                  <a:graphicData uri="http://schemas.microsoft.com/office/word/2010/wordprocessingShape">
                    <wps:wsp>
                      <wps:cNvSpPr txBox="1"/>
                      <wps:spPr>
                        <a:xfrm>
                          <a:off x="0" y="0"/>
                          <a:ext cx="1809750" cy="209550"/>
                        </a:xfrm>
                        <a:prstGeom prst="rect">
                          <a:avLst/>
                        </a:prstGeom>
                        <a:solidFill>
                          <a:prstClr val="white"/>
                        </a:solidFill>
                        <a:ln>
                          <a:noFill/>
                        </a:ln>
                      </wps:spPr>
                      <wps:txbx>
                        <w:txbxContent>
                          <w:p w14:paraId="1858E301" w14:textId="04A7C725" w:rsidR="00350934" w:rsidRPr="0017446D" w:rsidRDefault="00350934" w:rsidP="00350934">
                            <w:pPr>
                              <w:spacing w:after="0" w:line="240" w:lineRule="auto"/>
                              <w:textAlignment w:val="baseline"/>
                              <w:rPr>
                                <w:rFonts w:ascii="Arial" w:eastAsia="Arial" w:hAnsi="Arial" w:cs="Arial"/>
                                <w:b/>
                                <w:i/>
                                <w:sz w:val="24"/>
                                <w:szCs w:val="24"/>
                                <w:lang w:eastAsia="pt-BR"/>
                              </w:rPr>
                            </w:pPr>
                            <w:r w:rsidRPr="0017446D">
                              <w:t xml:space="preserve">Figura </w:t>
                            </w:r>
                            <w:r w:rsidRPr="0017446D">
                              <w:fldChar w:fldCharType="begin"/>
                            </w:r>
                            <w:r w:rsidRPr="0017446D">
                              <w:instrText xml:space="preserve"> SEQ Figura \* ARABIC </w:instrText>
                            </w:r>
                            <w:r w:rsidRPr="0017446D">
                              <w:fldChar w:fldCharType="separate"/>
                            </w:r>
                            <w:r w:rsidRPr="0017446D">
                              <w:t>1</w:t>
                            </w:r>
                            <w:r w:rsidRPr="0017446D">
                              <w:fldChar w:fldCharType="end"/>
                            </w:r>
                            <w:r w:rsidRPr="0017446D">
                              <w:t xml:space="preserve"> - Tela </w:t>
                            </w:r>
                            <w:r w:rsidR="001B0616">
                              <w:t>Login Biometria</w:t>
                            </w:r>
                            <w:r w:rsidRPr="0017446D">
                              <w:t>.</w:t>
                            </w:r>
                          </w:p>
                          <w:p w14:paraId="36B6F75F" w14:textId="25094EAB" w:rsidR="00350934" w:rsidRPr="0017446D" w:rsidRDefault="00350934" w:rsidP="00350934">
                            <w:pPr>
                              <w:pStyle w:val="Legenda"/>
                              <w:rPr>
                                <w:rFonts w:ascii="Arial" w:eastAsia="Times New Roman" w:hAnsi="Arial" w:cs="Arial"/>
                                <w:color w:val="000000"/>
                                <w:bdr w:val="single" w:sz="8" w:space="0" w:color="000000" w:frame="1"/>
                                <w:lang w:val="pt-B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10E3E" id="_x0000_t202" coordsize="21600,21600" o:spt="202" path="m,l,21600r21600,l21600,xe">
                <v:stroke joinstyle="miter"/>
                <v:path gradientshapeok="t" o:connecttype="rect"/>
              </v:shapetype>
              <v:shape id="Caixa de Texto 1" o:spid="_x0000_s1026" type="#_x0000_t202" style="position:absolute;margin-left:331.3pt;margin-top:170.9pt;width:142.5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" stroked="f">
                <v:textbox inset="0,0,0,0">
                  <w:txbxContent>
                    <w:p w14:paraId="1858E301" w14:textId="04A7C725" w:rsidR="00350934" w:rsidRPr="0017446D" w:rsidRDefault="00350934" w:rsidP="00350934">
                      <w:pPr>
                        <w:spacing w:after="0" w:line="240" w:lineRule="auto"/>
                        <w:textAlignment w:val="baseline"/>
                        <w:rPr>
                          <w:rFonts w:ascii="Arial" w:eastAsia="Arial" w:hAnsi="Arial" w:cs="Arial"/>
                          <w:b/>
                          <w:i/>
                          <w:sz w:val="24"/>
                          <w:szCs w:val="24"/>
                          <w:lang w:eastAsia="pt-BR"/>
                        </w:rPr>
                      </w:pPr>
                      <w:r w:rsidRPr="0017446D">
                        <w:t xml:space="preserve">Figura </w:t>
                      </w:r>
                      <w:r w:rsidRPr="0017446D">
                        <w:fldChar w:fldCharType="begin"/>
                      </w:r>
                      <w:r w:rsidRPr="0017446D">
                        <w:instrText xml:space="preserve"> SEQ Figura \* ARABIC </w:instrText>
                      </w:r>
                      <w:r w:rsidRPr="0017446D">
                        <w:fldChar w:fldCharType="separate"/>
                      </w:r>
                      <w:r w:rsidRPr="0017446D">
                        <w:t>1</w:t>
                      </w:r>
                      <w:r w:rsidRPr="0017446D">
                        <w:fldChar w:fldCharType="end"/>
                      </w:r>
                      <w:r w:rsidRPr="0017446D">
                        <w:t xml:space="preserve"> - Tela </w:t>
                      </w:r>
                      <w:r w:rsidR="001B0616">
                        <w:t>Login Biometria</w:t>
                      </w:r>
                      <w:r w:rsidRPr="0017446D">
                        <w:t>.</w:t>
                      </w:r>
                    </w:p>
                    <w:p w14:paraId="36B6F75F" w14:textId="25094EAB" w:rsidR="00350934" w:rsidRPr="0017446D" w:rsidRDefault="00350934" w:rsidP="00350934">
                      <w:pPr>
                        <w:pStyle w:val="Legenda"/>
                        <w:rPr>
                          <w:rFonts w:ascii="Arial" w:eastAsia="Times New Roman" w:hAnsi="Arial" w:cs="Arial"/>
                          <w:color w:val="000000"/>
                          <w:bdr w:val="single" w:sz="8" w:space="0" w:color="000000" w:frame="1"/>
                          <w:lang w:val="pt-BR"/>
                        </w:rPr>
                      </w:pPr>
                    </w:p>
                  </w:txbxContent>
                </v:textbox>
                <w10:wrap type="square" anchorx="margin"/>
              </v:shape>
            </w:pict>
          </mc:Fallback>
        </mc:AlternateContent>
      </w:r>
      <w:r w:rsidR="00657F99">
        <w:rPr>
          <w:rFonts w:ascii="Arial" w:eastAsia="Arial" w:hAnsi="Arial" w:cs="Arial"/>
          <w:szCs w:val="20"/>
          <w:lang w:eastAsia="pt-BR"/>
        </w:rPr>
        <w:br w:type="page"/>
      </w:r>
    </w:p>
    <w:p w14:paraId="0CDC9723" w14:textId="58DDDAB7" w:rsidR="00350934" w:rsidRPr="0017446D" w:rsidRDefault="00350934" w:rsidP="0017446D">
      <w:pPr>
        <w:spacing w:after="80"/>
        <w:rPr>
          <w:rFonts w:ascii="Arial" w:eastAsia="Arial" w:hAnsi="Arial" w:cs="Arial"/>
          <w:b/>
          <w:i/>
          <w:sz w:val="24"/>
          <w:szCs w:val="24"/>
          <w:lang w:eastAsia="pt-BR"/>
        </w:rPr>
      </w:pPr>
      <w:r w:rsidRPr="0017446D">
        <w:rPr>
          <w:rFonts w:ascii="Arial" w:eastAsia="Arial" w:hAnsi="Arial" w:cs="Arial"/>
          <w:szCs w:val="20"/>
          <w:lang w:eastAsia="pt-BR"/>
        </w:rPr>
        <w:lastRenderedPageBreak/>
        <w:br/>
      </w:r>
      <w:r w:rsidRPr="0017446D">
        <w:rPr>
          <w:rFonts w:ascii="Arial" w:eastAsia="Arial" w:hAnsi="Arial" w:cs="Arial"/>
          <w:b/>
          <w:i/>
          <w:sz w:val="24"/>
          <w:szCs w:val="24"/>
          <w:lang w:eastAsia="pt-BR"/>
        </w:rPr>
        <w:t xml:space="preserve">Tela </w:t>
      </w:r>
      <w:r w:rsidR="00657F99">
        <w:rPr>
          <w:rFonts w:ascii="Arial" w:eastAsia="Arial" w:hAnsi="Arial" w:cs="Arial"/>
          <w:b/>
          <w:i/>
          <w:sz w:val="24"/>
          <w:szCs w:val="24"/>
          <w:lang w:eastAsia="pt-BR"/>
        </w:rPr>
        <w:t>Home Principal</w:t>
      </w:r>
    </w:p>
    <w:p w14:paraId="059ED549" w14:textId="52B4F558" w:rsidR="00350934" w:rsidRPr="0017446D" w:rsidRDefault="00350934" w:rsidP="00350934">
      <w:pPr>
        <w:spacing w:after="0" w:line="240" w:lineRule="auto"/>
        <w:rPr>
          <w:rFonts w:ascii="Times New Roman" w:eastAsia="Times New Roman" w:hAnsi="Times New Roman" w:cs="Times New Roman"/>
          <w:sz w:val="24"/>
          <w:szCs w:val="24"/>
          <w:lang w:eastAsia="pt-BR"/>
        </w:rPr>
      </w:pPr>
    </w:p>
    <w:p w14:paraId="0ED34377" w14:textId="0BD15572" w:rsidR="00657F99" w:rsidRPr="000C5AB7" w:rsidRDefault="00657F99" w:rsidP="00657F99">
      <w:pPr>
        <w:spacing w:after="80"/>
        <w:rPr>
          <w:rFonts w:ascii="Arial" w:hAnsi="Arial"/>
        </w:rPr>
      </w:pPr>
      <w:r w:rsidRPr="000C5AB7">
        <w:rPr>
          <w:rFonts w:ascii="Arial" w:hAnsi="Arial"/>
        </w:rPr>
        <w:t xml:space="preserve">A tela </w:t>
      </w:r>
      <w:r>
        <w:rPr>
          <w:rFonts w:ascii="Arial" w:hAnsi="Arial"/>
        </w:rPr>
        <w:t xml:space="preserve">home </w:t>
      </w:r>
      <w:r w:rsidRPr="000C5AB7">
        <w:rPr>
          <w:rFonts w:ascii="Arial" w:hAnsi="Arial"/>
        </w:rPr>
        <w:t xml:space="preserve">principal deverá conter todos os campos exibidos na Figura </w:t>
      </w:r>
      <w:r>
        <w:rPr>
          <w:rFonts w:ascii="Arial" w:hAnsi="Arial"/>
        </w:rPr>
        <w:t>2</w:t>
      </w:r>
      <w:r w:rsidRPr="000C5AB7">
        <w:rPr>
          <w:rFonts w:ascii="Arial" w:hAnsi="Arial"/>
        </w:rPr>
        <w:t xml:space="preserve">: </w:t>
      </w:r>
    </w:p>
    <w:p w14:paraId="59CFEE9E" w14:textId="619B3F1D" w:rsidR="00657F99" w:rsidRPr="000C5AB7" w:rsidRDefault="00657F99" w:rsidP="00657F99">
      <w:pPr>
        <w:pStyle w:val="PargrafodaLista"/>
        <w:numPr>
          <w:ilvl w:val="0"/>
          <w:numId w:val="23"/>
        </w:numPr>
        <w:spacing w:after="80"/>
        <w:rPr>
          <w:rFonts w:ascii="Arial" w:hAnsi="Arial"/>
          <w:lang w:val="pt-BR"/>
        </w:rPr>
      </w:pPr>
      <w:r w:rsidRPr="000C5AB7">
        <w:rPr>
          <w:rFonts w:ascii="Arial" w:hAnsi="Arial"/>
          <w:lang w:val="pt-BR"/>
        </w:rPr>
        <w:t xml:space="preserve">uma </w:t>
      </w:r>
      <w:proofErr w:type="spellStart"/>
      <w:r w:rsidRPr="000C5AB7">
        <w:rPr>
          <w:rFonts w:ascii="Arial" w:hAnsi="Arial"/>
          <w:i/>
          <w:iCs/>
          <w:lang w:val="pt-BR"/>
        </w:rPr>
        <w:t>ActionBar</w:t>
      </w:r>
      <w:proofErr w:type="spellEnd"/>
      <w:r w:rsidRPr="000C5AB7">
        <w:rPr>
          <w:rFonts w:ascii="Arial" w:hAnsi="Arial"/>
          <w:lang w:val="pt-BR"/>
        </w:rPr>
        <w:t xml:space="preserve"> c</w:t>
      </w:r>
      <w:r>
        <w:rPr>
          <w:rFonts w:ascii="Arial" w:hAnsi="Arial"/>
          <w:lang w:val="pt-BR"/>
        </w:rPr>
        <w:t>ontendo a escrita EUVOUNATRIP</w:t>
      </w:r>
      <w:r w:rsidRPr="000C5AB7">
        <w:rPr>
          <w:rFonts w:ascii="Arial" w:hAnsi="Arial"/>
          <w:lang w:val="pt-BR"/>
        </w:rPr>
        <w:t>;</w:t>
      </w:r>
    </w:p>
    <w:p w14:paraId="7BFB233A" w14:textId="77777777" w:rsidR="00657F99" w:rsidRPr="000C5AB7" w:rsidRDefault="00657F99" w:rsidP="00657F99">
      <w:pPr>
        <w:pStyle w:val="PargrafodaLista"/>
        <w:numPr>
          <w:ilvl w:val="0"/>
          <w:numId w:val="23"/>
        </w:numPr>
        <w:spacing w:after="80"/>
        <w:rPr>
          <w:rFonts w:ascii="Arial" w:hAnsi="Arial"/>
          <w:lang w:val="pt-BR"/>
        </w:rPr>
      </w:pPr>
      <w:r w:rsidRPr="000C5AB7">
        <w:rPr>
          <w:rFonts w:ascii="Arial" w:hAnsi="Arial"/>
          <w:lang w:val="pt-BR"/>
        </w:rPr>
        <w:t xml:space="preserve">um ícone </w:t>
      </w:r>
      <w:r>
        <w:rPr>
          <w:rFonts w:ascii="Arial" w:hAnsi="Arial"/>
          <w:lang w:val="pt-BR"/>
        </w:rPr>
        <w:t xml:space="preserve">de menu </w:t>
      </w:r>
      <w:r w:rsidRPr="000C5AB7">
        <w:rPr>
          <w:rFonts w:ascii="Arial" w:hAnsi="Arial"/>
          <w:lang w:val="pt-BR"/>
        </w:rPr>
        <w:t xml:space="preserve">padrão do sistema que ao clicar deverá abrir a </w:t>
      </w:r>
      <w:proofErr w:type="spellStart"/>
      <w:r w:rsidRPr="000C5AB7">
        <w:rPr>
          <w:rFonts w:ascii="Arial" w:hAnsi="Arial"/>
          <w:i/>
          <w:iCs/>
          <w:lang w:val="pt-BR"/>
        </w:rPr>
        <w:t>Navigation</w:t>
      </w:r>
      <w:proofErr w:type="spellEnd"/>
      <w:r w:rsidRPr="000C5AB7">
        <w:rPr>
          <w:rFonts w:ascii="Arial" w:hAnsi="Arial"/>
          <w:i/>
          <w:iCs/>
          <w:lang w:val="pt-BR"/>
        </w:rPr>
        <w:t xml:space="preserve"> </w:t>
      </w:r>
      <w:proofErr w:type="spellStart"/>
      <w:r w:rsidRPr="000C5AB7">
        <w:rPr>
          <w:rFonts w:ascii="Arial" w:hAnsi="Arial"/>
          <w:i/>
          <w:iCs/>
          <w:lang w:val="pt-BR"/>
        </w:rPr>
        <w:t>Drawer</w:t>
      </w:r>
      <w:proofErr w:type="spellEnd"/>
      <w:r>
        <w:rPr>
          <w:rFonts w:ascii="Arial" w:hAnsi="Arial"/>
          <w:lang w:val="pt-BR"/>
        </w:rPr>
        <w:t>, que será o menu de navegação</w:t>
      </w:r>
      <w:r w:rsidRPr="000C5AB7">
        <w:rPr>
          <w:rFonts w:ascii="Arial" w:hAnsi="Arial"/>
          <w:lang w:val="pt-BR"/>
        </w:rPr>
        <w:t>.</w:t>
      </w:r>
    </w:p>
    <w:p w14:paraId="6C835A7C" w14:textId="77777777" w:rsidR="00657F99" w:rsidRPr="000C5AB7" w:rsidRDefault="00657F99" w:rsidP="00657F99">
      <w:pPr>
        <w:spacing w:after="80"/>
        <w:rPr>
          <w:rFonts w:ascii="Arial" w:hAnsi="Arial"/>
        </w:rPr>
      </w:pPr>
    </w:p>
    <w:p w14:paraId="06332EFA" w14:textId="057B999B" w:rsidR="00657F99" w:rsidRPr="000C5AB7" w:rsidRDefault="00657F99" w:rsidP="00657F99">
      <w:pPr>
        <w:spacing w:after="80"/>
        <w:rPr>
          <w:rFonts w:ascii="Arial" w:hAnsi="Arial"/>
        </w:rPr>
      </w:pPr>
      <w:r w:rsidRPr="000C5AB7">
        <w:rPr>
          <w:rFonts w:ascii="Arial" w:hAnsi="Arial"/>
        </w:rPr>
        <w:t>Além disso, a tela principal deve conter as seguintes funcionalidades:</w:t>
      </w:r>
    </w:p>
    <w:p w14:paraId="00488833" w14:textId="77777777" w:rsidR="00657F99" w:rsidRPr="000C5AB7" w:rsidRDefault="00657F99" w:rsidP="00657F99">
      <w:pPr>
        <w:pStyle w:val="PargrafodaLista"/>
        <w:numPr>
          <w:ilvl w:val="0"/>
          <w:numId w:val="24"/>
        </w:numPr>
        <w:spacing w:after="80"/>
        <w:rPr>
          <w:rFonts w:ascii="Arial" w:hAnsi="Arial"/>
          <w:lang w:val="pt-BR"/>
        </w:rPr>
      </w:pPr>
      <w:r w:rsidRPr="000C5AB7">
        <w:rPr>
          <w:rFonts w:ascii="Arial" w:hAnsi="Arial"/>
          <w:lang w:val="pt-BR"/>
        </w:rPr>
        <w:t xml:space="preserve">ao clicar no menu no canto superior esquerdo deverá abrir a </w:t>
      </w:r>
      <w:proofErr w:type="spellStart"/>
      <w:r w:rsidRPr="000C5AB7">
        <w:rPr>
          <w:rFonts w:ascii="Arial" w:hAnsi="Arial"/>
          <w:i/>
          <w:iCs/>
          <w:lang w:val="pt-BR"/>
        </w:rPr>
        <w:t>navigation</w:t>
      </w:r>
      <w:proofErr w:type="spellEnd"/>
      <w:r w:rsidRPr="000C5AB7">
        <w:rPr>
          <w:rFonts w:ascii="Arial" w:hAnsi="Arial"/>
          <w:i/>
          <w:iCs/>
          <w:lang w:val="pt-BR"/>
        </w:rPr>
        <w:t xml:space="preserve"> </w:t>
      </w:r>
      <w:proofErr w:type="spellStart"/>
      <w:r w:rsidRPr="000C5AB7">
        <w:rPr>
          <w:rFonts w:ascii="Arial" w:hAnsi="Arial"/>
          <w:i/>
          <w:iCs/>
          <w:lang w:val="pt-BR"/>
        </w:rPr>
        <w:t>drawer</w:t>
      </w:r>
      <w:proofErr w:type="spellEnd"/>
      <w:r w:rsidRPr="000C5AB7">
        <w:rPr>
          <w:rFonts w:ascii="Arial" w:hAnsi="Arial"/>
          <w:lang w:val="pt-BR"/>
        </w:rPr>
        <w:t>;</w:t>
      </w:r>
    </w:p>
    <w:p w14:paraId="060C0F59" w14:textId="0A15150F" w:rsidR="001B0616" w:rsidRDefault="00657F99" w:rsidP="00D671CA">
      <w:pPr>
        <w:pStyle w:val="PargrafodaLista"/>
        <w:numPr>
          <w:ilvl w:val="0"/>
          <w:numId w:val="24"/>
        </w:numPr>
        <w:spacing w:after="80"/>
        <w:rPr>
          <w:rFonts w:ascii="Arial" w:hAnsi="Arial"/>
          <w:lang w:val="pt-BR"/>
        </w:rPr>
      </w:pPr>
      <w:r w:rsidRPr="00657F99">
        <w:rPr>
          <w:rFonts w:ascii="Arial" w:hAnsi="Arial"/>
          <w:lang w:val="pt-BR"/>
        </w:rPr>
        <w:t xml:space="preserve">a </w:t>
      </w:r>
      <w:proofErr w:type="spellStart"/>
      <w:r w:rsidRPr="00657F99">
        <w:rPr>
          <w:rFonts w:ascii="Arial" w:hAnsi="Arial"/>
          <w:i/>
          <w:iCs/>
          <w:lang w:val="pt-BR"/>
        </w:rPr>
        <w:t>navigation</w:t>
      </w:r>
      <w:proofErr w:type="spellEnd"/>
      <w:r w:rsidRPr="00657F99">
        <w:rPr>
          <w:rFonts w:ascii="Arial" w:hAnsi="Arial"/>
          <w:i/>
          <w:iCs/>
          <w:lang w:val="pt-BR"/>
        </w:rPr>
        <w:t xml:space="preserve"> </w:t>
      </w:r>
      <w:proofErr w:type="spellStart"/>
      <w:r w:rsidRPr="00657F99">
        <w:rPr>
          <w:rFonts w:ascii="Arial" w:hAnsi="Arial"/>
          <w:i/>
          <w:iCs/>
          <w:lang w:val="pt-BR"/>
        </w:rPr>
        <w:t>drawer</w:t>
      </w:r>
      <w:proofErr w:type="spellEnd"/>
      <w:r w:rsidRPr="00657F99">
        <w:rPr>
          <w:rFonts w:ascii="Arial" w:hAnsi="Arial"/>
          <w:lang w:val="pt-BR"/>
        </w:rPr>
        <w:t xml:space="preserve"> </w:t>
      </w:r>
      <w:bookmarkStart w:id="12" w:name="_Hlk145873247"/>
      <w:r w:rsidRPr="00657F99">
        <w:rPr>
          <w:rFonts w:ascii="Arial" w:hAnsi="Arial"/>
          <w:lang w:val="pt-BR"/>
        </w:rPr>
        <w:t>deverá conter na parte superior a foto em formato circular, o nome e o e-mail do usuário logado.</w:t>
      </w:r>
      <w:r w:rsidR="00AC1A88">
        <w:rPr>
          <w:rFonts w:ascii="Arial" w:hAnsi="Arial"/>
          <w:lang w:val="pt-BR"/>
        </w:rPr>
        <w:t xml:space="preserve"> (API disponibilizada)</w:t>
      </w:r>
      <w:bookmarkEnd w:id="12"/>
      <w:r w:rsidRPr="00657F99">
        <w:rPr>
          <w:rFonts w:ascii="Arial" w:hAnsi="Arial"/>
          <w:lang w:val="pt-BR"/>
        </w:rPr>
        <w:t xml:space="preserve"> Na parte inferior deverá conter um menu conforme a Figura 8 e seus respectivos ícones;</w:t>
      </w:r>
    </w:p>
    <w:p w14:paraId="61FFC0C6" w14:textId="67683A9F" w:rsidR="008F22B7" w:rsidRDefault="008F22B7" w:rsidP="00D671CA">
      <w:pPr>
        <w:pStyle w:val="PargrafodaLista"/>
        <w:numPr>
          <w:ilvl w:val="0"/>
          <w:numId w:val="24"/>
        </w:numPr>
        <w:spacing w:after="80"/>
        <w:rPr>
          <w:rFonts w:ascii="Arial" w:hAnsi="Arial"/>
          <w:lang w:val="pt-BR"/>
        </w:rPr>
      </w:pPr>
      <w:r>
        <w:rPr>
          <w:rFonts w:ascii="Arial" w:hAnsi="Arial"/>
          <w:lang w:val="pt-BR"/>
        </w:rPr>
        <w:t>Ao Clicar em Home deverá se manter na tela principal home.</w:t>
      </w:r>
    </w:p>
    <w:p w14:paraId="58162BB4" w14:textId="1B7F29B4" w:rsidR="008F22B7" w:rsidRDefault="008F22B7" w:rsidP="00D671CA">
      <w:pPr>
        <w:pStyle w:val="PargrafodaLista"/>
        <w:numPr>
          <w:ilvl w:val="0"/>
          <w:numId w:val="24"/>
        </w:numPr>
        <w:spacing w:after="80"/>
        <w:rPr>
          <w:rFonts w:ascii="Arial" w:hAnsi="Arial"/>
          <w:lang w:val="pt-BR"/>
        </w:rPr>
      </w:pPr>
      <w:r>
        <w:rPr>
          <w:rFonts w:ascii="Arial" w:hAnsi="Arial"/>
          <w:lang w:val="pt-BR"/>
        </w:rPr>
        <w:t>Ao Clicar em Roteiro personalizado deverá abrir uma nova tela escrita Tela Roteiro Personalizado.</w:t>
      </w:r>
    </w:p>
    <w:p w14:paraId="6B9A9F0D" w14:textId="1F75EA0B" w:rsidR="008F22B7" w:rsidRDefault="008F22B7" w:rsidP="00D671CA">
      <w:pPr>
        <w:pStyle w:val="PargrafodaLista"/>
        <w:numPr>
          <w:ilvl w:val="0"/>
          <w:numId w:val="24"/>
        </w:numPr>
        <w:spacing w:after="80"/>
        <w:rPr>
          <w:rFonts w:ascii="Arial" w:hAnsi="Arial"/>
          <w:lang w:val="pt-BR"/>
        </w:rPr>
      </w:pPr>
      <w:r>
        <w:rPr>
          <w:rFonts w:ascii="Arial" w:hAnsi="Arial"/>
          <w:lang w:val="pt-BR"/>
        </w:rPr>
        <w:t xml:space="preserve">Ao clicar em Viajante </w:t>
      </w:r>
      <w:proofErr w:type="spellStart"/>
      <w:r>
        <w:rPr>
          <w:rFonts w:ascii="Arial" w:hAnsi="Arial"/>
          <w:lang w:val="pt-BR"/>
        </w:rPr>
        <w:t>Gamificado</w:t>
      </w:r>
      <w:proofErr w:type="spellEnd"/>
      <w:r>
        <w:rPr>
          <w:rFonts w:ascii="Arial" w:hAnsi="Arial"/>
          <w:lang w:val="pt-BR"/>
        </w:rPr>
        <w:t xml:space="preserve"> deverá abrir uma nova tela escrita Tela Viajante </w:t>
      </w:r>
      <w:proofErr w:type="spellStart"/>
      <w:r>
        <w:rPr>
          <w:rFonts w:ascii="Arial" w:hAnsi="Arial"/>
          <w:lang w:val="pt-BR"/>
        </w:rPr>
        <w:t>Gamificado</w:t>
      </w:r>
      <w:proofErr w:type="spellEnd"/>
      <w:r>
        <w:rPr>
          <w:rFonts w:ascii="Arial" w:hAnsi="Arial"/>
          <w:lang w:val="pt-BR"/>
        </w:rPr>
        <w:t>.</w:t>
      </w:r>
    </w:p>
    <w:p w14:paraId="68DEF73F" w14:textId="2380D330" w:rsidR="008F22B7" w:rsidRDefault="008F22B7" w:rsidP="00D671CA">
      <w:pPr>
        <w:pStyle w:val="PargrafodaLista"/>
        <w:numPr>
          <w:ilvl w:val="0"/>
          <w:numId w:val="24"/>
        </w:numPr>
        <w:spacing w:after="80"/>
        <w:rPr>
          <w:rFonts w:ascii="Arial" w:hAnsi="Arial"/>
          <w:lang w:val="pt-BR"/>
        </w:rPr>
      </w:pPr>
      <w:r>
        <w:rPr>
          <w:rFonts w:ascii="Arial" w:hAnsi="Arial"/>
          <w:lang w:val="pt-BR"/>
        </w:rPr>
        <w:t>Ao clicar em configurações deverá abrir uma tela escrita, Tela Configurações de Usuário.</w:t>
      </w:r>
    </w:p>
    <w:p w14:paraId="4E09035C" w14:textId="43DCAD20" w:rsidR="008F22B7" w:rsidRDefault="008F22B7" w:rsidP="00D671CA">
      <w:pPr>
        <w:pStyle w:val="PargrafodaLista"/>
        <w:numPr>
          <w:ilvl w:val="0"/>
          <w:numId w:val="24"/>
        </w:numPr>
        <w:spacing w:after="80"/>
        <w:rPr>
          <w:rFonts w:ascii="Arial" w:hAnsi="Arial"/>
          <w:lang w:val="pt-BR"/>
        </w:rPr>
      </w:pPr>
      <w:r>
        <w:rPr>
          <w:rFonts w:ascii="Arial" w:hAnsi="Arial"/>
          <w:lang w:val="pt-BR"/>
        </w:rPr>
        <w:t>Ao clicar em Sair deverá voltar para a tela de login.</w:t>
      </w:r>
    </w:p>
    <w:bookmarkEnd w:id="1"/>
    <w:bookmarkEnd w:id="2"/>
    <w:bookmarkEnd w:id="4"/>
    <w:bookmarkEnd w:id="5"/>
    <w:bookmarkEnd w:id="8"/>
    <w:p w14:paraId="27F757A3" w14:textId="14E4C4E4" w:rsidR="00A4040C" w:rsidRDefault="00A4040C" w:rsidP="001B0616">
      <w:pPr>
        <w:pStyle w:val="PargrafodaLista"/>
        <w:spacing w:after="80"/>
        <w:rPr>
          <w:rFonts w:ascii="Arial" w:hAnsi="Arial"/>
          <w:lang w:val="pt-BR"/>
        </w:rPr>
      </w:pPr>
    </w:p>
    <w:p w14:paraId="2898E1D7" w14:textId="49E98082" w:rsidR="001B0616" w:rsidRPr="00657F99" w:rsidRDefault="001B0616" w:rsidP="001B0616">
      <w:pPr>
        <w:pStyle w:val="PargrafodaLista"/>
        <w:spacing w:after="80"/>
        <w:rPr>
          <w:rFonts w:ascii="Arial" w:hAnsi="Arial"/>
          <w:lang w:val="pt-BR"/>
        </w:rPr>
      </w:pPr>
      <w:r w:rsidRPr="0017446D">
        <w:rPr>
          <w:noProof/>
        </w:rPr>
        <mc:AlternateContent>
          <mc:Choice Requires="wps">
            <w:drawing>
              <wp:anchor distT="0" distB="0" distL="114300" distR="114300" simplePos="0" relativeHeight="251663360" behindDoc="0" locked="0" layoutInCell="1" allowOverlap="1" wp14:anchorId="1DF3C5B5" wp14:editId="3053AA0B">
                <wp:simplePos x="0" y="0"/>
                <wp:positionH relativeFrom="margin">
                  <wp:posOffset>1898650</wp:posOffset>
                </wp:positionH>
                <wp:positionV relativeFrom="paragraph">
                  <wp:posOffset>4571365</wp:posOffset>
                </wp:positionV>
                <wp:extent cx="1809750" cy="209550"/>
                <wp:effectExtent l="0" t="0" r="0" b="0"/>
                <wp:wrapSquare wrapText="bothSides"/>
                <wp:docPr id="1816408573" name="Caixa de Texto 1"/>
                <wp:cNvGraphicFramePr/>
                <a:graphic xmlns:a="http://schemas.openxmlformats.org/drawingml/2006/main">
                  <a:graphicData uri="http://schemas.microsoft.com/office/word/2010/wordprocessingShape">
                    <wps:wsp>
                      <wps:cNvSpPr txBox="1"/>
                      <wps:spPr>
                        <a:xfrm>
                          <a:off x="0" y="0"/>
                          <a:ext cx="1809750" cy="209550"/>
                        </a:xfrm>
                        <a:prstGeom prst="rect">
                          <a:avLst/>
                        </a:prstGeom>
                        <a:solidFill>
                          <a:prstClr val="white"/>
                        </a:solidFill>
                        <a:ln>
                          <a:noFill/>
                        </a:ln>
                      </wps:spPr>
                      <wps:txbx>
                        <w:txbxContent>
                          <w:p w14:paraId="549C9EBF" w14:textId="178F4A35" w:rsidR="001B0616" w:rsidRPr="0017446D" w:rsidRDefault="001B0616" w:rsidP="001B0616">
                            <w:pPr>
                              <w:spacing w:after="0" w:line="240" w:lineRule="auto"/>
                              <w:textAlignment w:val="baseline"/>
                              <w:rPr>
                                <w:rFonts w:ascii="Arial" w:eastAsia="Arial" w:hAnsi="Arial" w:cs="Arial"/>
                                <w:b/>
                                <w:i/>
                                <w:sz w:val="24"/>
                                <w:szCs w:val="24"/>
                                <w:lang w:eastAsia="pt-BR"/>
                              </w:rPr>
                            </w:pPr>
                            <w:r w:rsidRPr="0017446D">
                              <w:t xml:space="preserve">Figura </w:t>
                            </w:r>
                            <w:r>
                              <w:t>2</w:t>
                            </w:r>
                            <w:r w:rsidRPr="0017446D">
                              <w:t xml:space="preserve"> - Tela </w:t>
                            </w:r>
                            <w:r>
                              <w:t>Home Principal</w:t>
                            </w:r>
                            <w:r w:rsidRPr="0017446D">
                              <w:t>.</w:t>
                            </w:r>
                          </w:p>
                          <w:p w14:paraId="1782DE7B" w14:textId="77777777" w:rsidR="001B0616" w:rsidRPr="0017446D" w:rsidRDefault="001B0616" w:rsidP="001B0616">
                            <w:pPr>
                              <w:pStyle w:val="Legenda"/>
                              <w:rPr>
                                <w:rFonts w:ascii="Arial" w:eastAsia="Times New Roman" w:hAnsi="Arial" w:cs="Arial"/>
                                <w:color w:val="000000"/>
                                <w:bdr w:val="single" w:sz="8" w:space="0" w:color="000000" w:frame="1"/>
                                <w:lang w:val="pt-B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3C5B5" id="_x0000_s1027" type="#_x0000_t202" style="position:absolute;left:0;text-align:left;margin-left:149.5pt;margin-top:359.95pt;width:142.5pt;height: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" stroked="f">
                <v:textbox inset="0,0,0,0">
                  <w:txbxContent>
                    <w:p w14:paraId="549C9EBF" w14:textId="178F4A35" w:rsidR="001B0616" w:rsidRPr="0017446D" w:rsidRDefault="001B0616" w:rsidP="001B0616">
                      <w:pPr>
                        <w:spacing w:after="0" w:line="240" w:lineRule="auto"/>
                        <w:textAlignment w:val="baseline"/>
                        <w:rPr>
                          <w:rFonts w:ascii="Arial" w:eastAsia="Arial" w:hAnsi="Arial" w:cs="Arial"/>
                          <w:b/>
                          <w:i/>
                          <w:sz w:val="24"/>
                          <w:szCs w:val="24"/>
                          <w:lang w:eastAsia="pt-BR"/>
                        </w:rPr>
                      </w:pPr>
                      <w:r w:rsidRPr="0017446D">
                        <w:t xml:space="preserve">Figura </w:t>
                      </w:r>
                      <w:r>
                        <w:t>2</w:t>
                      </w:r>
                      <w:r w:rsidRPr="0017446D">
                        <w:t xml:space="preserve"> - Tela </w:t>
                      </w:r>
                      <w:r>
                        <w:t>Home Principal</w:t>
                      </w:r>
                      <w:r w:rsidRPr="0017446D">
                        <w:t>.</w:t>
                      </w:r>
                    </w:p>
                    <w:p w14:paraId="1782DE7B" w14:textId="77777777" w:rsidR="001B0616" w:rsidRPr="0017446D" w:rsidRDefault="001B0616" w:rsidP="001B0616">
                      <w:pPr>
                        <w:pStyle w:val="Legenda"/>
                        <w:rPr>
                          <w:rFonts w:ascii="Arial" w:eastAsia="Times New Roman" w:hAnsi="Arial" w:cs="Arial"/>
                          <w:color w:val="000000"/>
                          <w:bdr w:val="single" w:sz="8" w:space="0" w:color="000000" w:frame="1"/>
                          <w:lang w:val="pt-BR"/>
                        </w:rPr>
                      </w:pPr>
                    </w:p>
                  </w:txbxContent>
                </v:textbox>
                <w10:wrap type="square" anchorx="margin"/>
              </v:shape>
            </w:pict>
          </mc:Fallback>
        </mc:AlternateContent>
      </w:r>
      <w:r>
        <w:rPr>
          <w:noProof/>
        </w:rPr>
        <w:drawing>
          <wp:inline distT="0" distB="0" distL="0" distR="0" wp14:anchorId="290EC0CA" wp14:editId="7189F583">
            <wp:extent cx="4921250" cy="4469872"/>
            <wp:effectExtent l="0" t="0" r="0" b="6985"/>
            <wp:docPr id="1130451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51767" name="Imagem 1" descr="Interface gráfica do usuário, Aplicativo&#10;&#10;Descrição gerada automaticamente"/>
                    <pic:cNvPicPr/>
                  </pic:nvPicPr>
                  <pic:blipFill>
                    <a:blip r:embed="rId14"/>
                    <a:stretch>
                      <a:fillRect/>
                    </a:stretch>
                  </pic:blipFill>
                  <pic:spPr>
                    <a:xfrm>
                      <a:off x="0" y="0"/>
                      <a:ext cx="4928154" cy="4476143"/>
                    </a:xfrm>
                    <a:prstGeom prst="rect">
                      <a:avLst/>
                    </a:prstGeom>
                  </pic:spPr>
                </pic:pic>
              </a:graphicData>
            </a:graphic>
          </wp:inline>
        </w:drawing>
      </w:r>
    </w:p>
    <w:sectPr w:rsidR="001B0616" w:rsidRPr="00657F99" w:rsidSect="00271252">
      <w:pgSz w:w="11906" w:h="16838" w:code="9"/>
      <w:pgMar w:top="2268" w:right="1134" w:bottom="1544" w:left="1134" w:header="62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96FB" w14:textId="77777777" w:rsidR="0044129C" w:rsidRPr="0017446D" w:rsidRDefault="0044129C" w:rsidP="00313492">
      <w:r w:rsidRPr="0017446D">
        <w:separator/>
      </w:r>
    </w:p>
    <w:p w14:paraId="512DCB5D" w14:textId="77777777" w:rsidR="0044129C" w:rsidRPr="0017446D" w:rsidRDefault="0044129C" w:rsidP="00313492"/>
    <w:p w14:paraId="64DF80C1" w14:textId="77777777" w:rsidR="0044129C" w:rsidRPr="0017446D" w:rsidRDefault="0044129C"/>
    <w:p w14:paraId="6D5B6160" w14:textId="77777777" w:rsidR="0044129C" w:rsidRPr="0017446D" w:rsidRDefault="0044129C"/>
    <w:p w14:paraId="65B383FA" w14:textId="77777777" w:rsidR="0044129C" w:rsidRPr="0017446D" w:rsidRDefault="0044129C" w:rsidP="00887C3D"/>
    <w:p w14:paraId="32DB0170" w14:textId="77777777" w:rsidR="0044129C" w:rsidRPr="0017446D" w:rsidRDefault="0044129C" w:rsidP="00887C3D"/>
  </w:endnote>
  <w:endnote w:type="continuationSeparator" w:id="0">
    <w:p w14:paraId="33717FF4" w14:textId="77777777" w:rsidR="0044129C" w:rsidRPr="0017446D" w:rsidRDefault="0044129C" w:rsidP="00313492">
      <w:r w:rsidRPr="0017446D">
        <w:continuationSeparator/>
      </w:r>
    </w:p>
    <w:p w14:paraId="24468FA8" w14:textId="77777777" w:rsidR="0044129C" w:rsidRPr="0017446D" w:rsidRDefault="0044129C" w:rsidP="00313492"/>
    <w:p w14:paraId="4201D59B" w14:textId="77777777" w:rsidR="0044129C" w:rsidRPr="0017446D" w:rsidRDefault="0044129C"/>
    <w:p w14:paraId="5B6C7047" w14:textId="77777777" w:rsidR="0044129C" w:rsidRPr="0017446D" w:rsidRDefault="0044129C"/>
    <w:p w14:paraId="6A1C2CE1" w14:textId="77777777" w:rsidR="0044129C" w:rsidRPr="0017446D" w:rsidRDefault="0044129C" w:rsidP="00887C3D"/>
    <w:p w14:paraId="55F2B2D1" w14:textId="77777777" w:rsidR="0044129C" w:rsidRPr="0017446D" w:rsidRDefault="0044129C"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utiger LT Com 55 Roman">
    <w:altName w:val="Corbel"/>
    <w:charset w:val="00"/>
    <w:family w:val="swiss"/>
    <w:pitch w:val="variable"/>
    <w:sig w:usb0="00000001" w:usb1="5000204A" w:usb2="00000000" w:usb3="00000000" w:csb0="0000009B" w:csb1="00000000"/>
  </w:font>
  <w:font w:name="Frutiger LT Com 45 Light">
    <w:altName w:val="Corbel"/>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ria Serif">
    <w:altName w:val="Times New Roman"/>
    <w:charset w:val="00"/>
    <w:family w:val="auto"/>
    <w:pitch w:val="variable"/>
    <w:sig w:usb0="00000001"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17446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1BBED58" w:rsidR="00453B91" w:rsidRPr="0017446D" w:rsidRDefault="00453B91" w:rsidP="00D2122D">
          <w:pPr>
            <w:tabs>
              <w:tab w:val="center" w:pos="4513"/>
              <w:tab w:val="right" w:pos="9026"/>
            </w:tabs>
            <w:spacing w:after="0"/>
            <w:rPr>
              <w:rFonts w:ascii="Frutiger LT Com 45 Light" w:hAnsi="Frutiger LT Com 45 Light"/>
              <w:sz w:val="14"/>
            </w:rPr>
          </w:pPr>
          <w:r w:rsidRPr="0017446D">
            <w:rPr>
              <w:rFonts w:ascii="Frutiger LT Com 45 Light" w:hAnsi="Frutiger LT Com 45 Light"/>
              <w:sz w:val="14"/>
            </w:rPr>
            <w:t xml:space="preserve">Date: </w:t>
          </w:r>
          <w:r w:rsidR="00551ED6" w:rsidRPr="0017446D">
            <w:rPr>
              <w:rFonts w:ascii="Frutiger LT Com 45 Light" w:hAnsi="Frutiger LT Com 45 Light"/>
              <w:sz w:val="14"/>
            </w:rPr>
            <w:t>05/08/2023</w:t>
          </w:r>
        </w:p>
        <w:p w14:paraId="53812AFB" w14:textId="125CE442" w:rsidR="00D2122D" w:rsidRPr="0017446D" w:rsidRDefault="00271252" w:rsidP="00271252">
          <w:pPr>
            <w:tabs>
              <w:tab w:val="center" w:pos="4513"/>
              <w:tab w:val="right" w:pos="9026"/>
            </w:tabs>
            <w:spacing w:after="0"/>
            <w:rPr>
              <w:rFonts w:ascii="Frutiger LT Com 45 Light" w:hAnsi="Frutiger LT Com 45 Light"/>
              <w:sz w:val="14"/>
            </w:rPr>
          </w:pPr>
          <w:r w:rsidRPr="0017446D">
            <w:rPr>
              <w:rFonts w:ascii="Frutiger LT Com 45 Light" w:hAnsi="Frutiger LT Com 45 Light"/>
              <w:sz w:val="14"/>
            </w:rPr>
            <w:t>Seletiva</w:t>
          </w:r>
          <w:r w:rsidR="00453B91" w:rsidRPr="0017446D">
            <w:rPr>
              <w:rFonts w:ascii="Frutiger LT Com 45 Light" w:hAnsi="Frutiger LT Com 45 Light"/>
              <w:sz w:val="14"/>
            </w:rPr>
            <w:t>20</w:t>
          </w:r>
          <w:r w:rsidRPr="0017446D">
            <w:rPr>
              <w:rFonts w:ascii="Frutiger LT Com 45 Light" w:hAnsi="Frutiger LT Com 45 Light"/>
              <w:sz w:val="14"/>
            </w:rPr>
            <w:t>2</w:t>
          </w:r>
          <w:r w:rsidR="00551ED6" w:rsidRPr="0017446D">
            <w:rPr>
              <w:rFonts w:ascii="Frutiger LT Com 45 Light" w:hAnsi="Frutiger LT Com 45 Light"/>
              <w:sz w:val="14"/>
            </w:rPr>
            <w:t>3</w:t>
          </w:r>
          <w:r w:rsidRPr="0017446D">
            <w:rPr>
              <w:rFonts w:ascii="Frutiger LT Com 45 Light" w:hAnsi="Frutiger LT Com 45 Light"/>
              <w:sz w:val="14"/>
            </w:rPr>
            <w:t>_TP</w:t>
          </w:r>
          <w:r w:rsidR="002F6FCD" w:rsidRPr="0017446D">
            <w:rPr>
              <w:rFonts w:ascii="Frutiger LT Com 45 Light" w:hAnsi="Frutiger LT Com 45 Light"/>
              <w:sz w:val="14"/>
            </w:rPr>
            <w:t>0</w:t>
          </w:r>
          <w:r w:rsidR="00132B84" w:rsidRPr="0017446D">
            <w:rPr>
              <w:rFonts w:ascii="Frutiger LT Com 45 Light" w:hAnsi="Frutiger LT Com 45 Light"/>
              <w:sz w:val="14"/>
            </w:rPr>
            <w:t>1</w:t>
          </w:r>
        </w:p>
      </w:tc>
      <w:tc>
        <w:tcPr>
          <w:tcW w:w="2410" w:type="dxa"/>
          <w:tcBorders>
            <w:top w:val="single" w:sz="48" w:space="0" w:color="003B5C"/>
            <w:left w:val="nil"/>
            <w:bottom w:val="nil"/>
            <w:right w:val="nil"/>
          </w:tcBorders>
          <w:vAlign w:val="center"/>
          <w:hideMark/>
        </w:tcPr>
        <w:p w14:paraId="2D67164B" w14:textId="4EFBC180" w:rsidR="00D2122D" w:rsidRPr="0017446D" w:rsidRDefault="00D2122D" w:rsidP="00453B91">
          <w:pPr>
            <w:tabs>
              <w:tab w:val="center" w:pos="4513"/>
              <w:tab w:val="right" w:pos="9026"/>
            </w:tabs>
            <w:spacing w:after="0"/>
            <w:jc w:val="center"/>
            <w:rPr>
              <w:rFonts w:ascii="Frutiger LT Com 45 Light" w:hAnsi="Frutiger LT Com 45 Light"/>
              <w:sz w:val="14"/>
            </w:rPr>
          </w:pPr>
          <w:r w:rsidRPr="0017446D">
            <w:rPr>
              <w:rFonts w:ascii="Frutiger LT Com 45 Light" w:hAnsi="Frutiger LT Com 45 Light"/>
              <w:sz w:val="14"/>
            </w:rPr>
            <w:t>V</w:t>
          </w:r>
          <w:r w:rsidR="00271252" w:rsidRPr="0017446D">
            <w:rPr>
              <w:rFonts w:ascii="Frutiger LT Com 45 Light" w:hAnsi="Frutiger LT Com 45 Light"/>
              <w:sz w:val="14"/>
            </w:rPr>
            <w:t>ersão</w:t>
          </w:r>
          <w:r w:rsidRPr="0017446D">
            <w:rPr>
              <w:rFonts w:ascii="Frutiger LT Com 45 Light" w:hAnsi="Frutiger LT Com 45 Light"/>
              <w:sz w:val="14"/>
            </w:rPr>
            <w:t xml:space="preserve">: </w:t>
          </w:r>
          <w:r w:rsidR="00453B91" w:rsidRPr="0017446D">
            <w:rPr>
              <w:rFonts w:ascii="Frutiger LT Com 45 Light" w:hAnsi="Frutiger LT Com 45 Light"/>
              <w:sz w:val="14"/>
            </w:rPr>
            <w:t xml:space="preserve">1.0     </w:t>
          </w:r>
        </w:p>
        <w:p w14:paraId="3C424F4F" w14:textId="64C24484" w:rsidR="00453B91" w:rsidRPr="0017446D" w:rsidRDefault="00453B91" w:rsidP="00453B91">
          <w:pPr>
            <w:tabs>
              <w:tab w:val="center" w:pos="4513"/>
              <w:tab w:val="right" w:pos="9026"/>
            </w:tabs>
            <w:spacing w:after="0"/>
            <w:jc w:val="center"/>
            <w:rPr>
              <w:rFonts w:ascii="Frutiger LT Com 45 Light" w:hAnsi="Frutiger LT Com 45 Light"/>
              <w:sz w:val="14"/>
            </w:rPr>
          </w:pPr>
          <w:r w:rsidRPr="0017446D">
            <w:rPr>
              <w:rFonts w:ascii="Frutiger LT Com 45 Light" w:hAnsi="Frutiger LT Com 45 Light"/>
              <w:sz w:val="14"/>
            </w:rPr>
            <w:t xml:space="preserve">© </w:t>
          </w:r>
          <w:proofErr w:type="spellStart"/>
          <w:r w:rsidRPr="0017446D">
            <w:rPr>
              <w:rFonts w:ascii="Frutiger LT Com 45 Light" w:hAnsi="Frutiger LT Com 45 Light"/>
              <w:sz w:val="14"/>
            </w:rPr>
            <w:t>WorldSkills</w:t>
          </w:r>
          <w:proofErr w:type="spellEnd"/>
          <w:r w:rsidRPr="0017446D">
            <w:rPr>
              <w:rFonts w:ascii="Frutiger LT Com 45 Light" w:hAnsi="Frutiger LT Com 45 Light"/>
              <w:sz w:val="14"/>
            </w:rPr>
            <w:t xml:space="preserve"> </w:t>
          </w:r>
          <w:proofErr w:type="spellStart"/>
          <w:r w:rsidRPr="0017446D">
            <w:rPr>
              <w:rFonts w:ascii="Frutiger LT Com 45 Light" w:hAnsi="Frutiger LT Com 45 Light"/>
              <w:sz w:val="14"/>
            </w:rPr>
            <w:t>International</w:t>
          </w:r>
          <w:proofErr w:type="spellEnd"/>
        </w:p>
      </w:tc>
      <w:tc>
        <w:tcPr>
          <w:tcW w:w="3834" w:type="dxa"/>
          <w:tcBorders>
            <w:top w:val="single" w:sz="48" w:space="0" w:color="003B5C"/>
            <w:left w:val="nil"/>
            <w:bottom w:val="nil"/>
            <w:right w:val="nil"/>
          </w:tcBorders>
          <w:vAlign w:val="center"/>
          <w:hideMark/>
        </w:tcPr>
        <w:p w14:paraId="56E964A9" w14:textId="2DCB7AD3" w:rsidR="00D2122D" w:rsidRPr="0017446D" w:rsidRDefault="00D2122D" w:rsidP="00D2122D">
          <w:pPr>
            <w:tabs>
              <w:tab w:val="center" w:pos="4513"/>
              <w:tab w:val="right" w:pos="9026"/>
            </w:tabs>
            <w:spacing w:after="0"/>
            <w:jc w:val="right"/>
            <w:rPr>
              <w:rFonts w:ascii="Frutiger LT Com 45 Light" w:hAnsi="Frutiger LT Com 45 Light"/>
              <w:sz w:val="14"/>
            </w:rPr>
          </w:pPr>
          <w:r w:rsidRPr="0017446D">
            <w:rPr>
              <w:rFonts w:ascii="Frutiger LT Com 45 Light" w:hAnsi="Frutiger LT Com 45 Light"/>
              <w:sz w:val="14"/>
            </w:rPr>
            <w:fldChar w:fldCharType="begin"/>
          </w:r>
          <w:r w:rsidRPr="0017446D">
            <w:rPr>
              <w:rFonts w:ascii="Frutiger LT Com 45 Light" w:hAnsi="Frutiger LT Com 45 Light"/>
              <w:sz w:val="14"/>
            </w:rPr>
            <w:instrText xml:space="preserve"> PAGE   \* MERGEFORMAT </w:instrText>
          </w:r>
          <w:r w:rsidRPr="0017446D">
            <w:rPr>
              <w:rFonts w:ascii="Frutiger LT Com 45 Light" w:hAnsi="Frutiger LT Com 45 Light"/>
              <w:sz w:val="14"/>
            </w:rPr>
            <w:fldChar w:fldCharType="separate"/>
          </w:r>
          <w:r w:rsidR="0068687D" w:rsidRPr="0017446D">
            <w:rPr>
              <w:rFonts w:ascii="Frutiger LT Com 45 Light" w:hAnsi="Frutiger LT Com 45 Light"/>
              <w:sz w:val="14"/>
            </w:rPr>
            <w:t>3</w:t>
          </w:r>
          <w:r w:rsidRPr="0017446D">
            <w:rPr>
              <w:rFonts w:ascii="Frutiger LT Com 45 Light" w:hAnsi="Frutiger LT Com 45 Light"/>
              <w:sz w:val="14"/>
            </w:rPr>
            <w:fldChar w:fldCharType="end"/>
          </w:r>
          <w:r w:rsidRPr="0017446D">
            <w:rPr>
              <w:rFonts w:ascii="Frutiger LT Com 45 Light" w:hAnsi="Frutiger LT Com 45 Light"/>
              <w:sz w:val="14"/>
            </w:rPr>
            <w:t xml:space="preserve"> </w:t>
          </w:r>
          <w:proofErr w:type="spellStart"/>
          <w:r w:rsidRPr="0017446D">
            <w:rPr>
              <w:rFonts w:ascii="Frutiger LT Com 45 Light" w:hAnsi="Frutiger LT Com 45 Light"/>
              <w:sz w:val="14"/>
            </w:rPr>
            <w:t>of</w:t>
          </w:r>
          <w:proofErr w:type="spellEnd"/>
          <w:r w:rsidRPr="0017446D">
            <w:rPr>
              <w:rFonts w:ascii="Frutiger LT Com 45 Light" w:hAnsi="Frutiger LT Com 45 Light"/>
              <w:sz w:val="14"/>
            </w:rPr>
            <w:t xml:space="preserve"> </w:t>
          </w:r>
          <w:r w:rsidRPr="0017446D">
            <w:rPr>
              <w:rFonts w:ascii="Frutiger LT Com 45 Light" w:hAnsi="Frutiger LT Com 45 Light"/>
              <w:sz w:val="14"/>
            </w:rPr>
            <w:fldChar w:fldCharType="begin"/>
          </w:r>
          <w:r w:rsidRPr="0017446D">
            <w:rPr>
              <w:rFonts w:ascii="Frutiger LT Com 45 Light" w:hAnsi="Frutiger LT Com 45 Light"/>
              <w:sz w:val="14"/>
            </w:rPr>
            <w:instrText xml:space="preserve"> NUMPAGES   \* MERGEFORMAT </w:instrText>
          </w:r>
          <w:r w:rsidRPr="0017446D">
            <w:rPr>
              <w:rFonts w:ascii="Frutiger LT Com 45 Light" w:hAnsi="Frutiger LT Com 45 Light"/>
              <w:sz w:val="14"/>
            </w:rPr>
            <w:fldChar w:fldCharType="separate"/>
          </w:r>
          <w:r w:rsidR="0068687D" w:rsidRPr="0017446D">
            <w:rPr>
              <w:rFonts w:ascii="Frutiger LT Com 45 Light" w:hAnsi="Frutiger LT Com 45 Light"/>
              <w:sz w:val="14"/>
            </w:rPr>
            <w:t>9</w:t>
          </w:r>
          <w:r w:rsidRPr="0017446D">
            <w:rPr>
              <w:rFonts w:ascii="Frutiger LT Com 45 Light" w:hAnsi="Frutiger LT Com 45 Light"/>
              <w:sz w:val="14"/>
            </w:rPr>
            <w:fldChar w:fldCharType="end"/>
          </w:r>
        </w:p>
      </w:tc>
    </w:tr>
  </w:tbl>
  <w:p w14:paraId="4DA6CA96" w14:textId="77777777" w:rsidR="002D07E2" w:rsidRPr="0017446D" w:rsidRDefault="002D07E2" w:rsidP="006A388C">
    <w:pPr>
      <w:pStyle w:val="Rodap"/>
      <w:rPr>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EECF" w14:textId="6D1F8A28" w:rsidR="002F6FCD" w:rsidRPr="0017446D" w:rsidRDefault="00980B02" w:rsidP="007575B9">
    <w:pPr>
      <w:pStyle w:val="Rodap"/>
      <w:rPr>
        <w:lang w:val="pt-BR"/>
      </w:rPr>
    </w:pPr>
    <w:r w:rsidRPr="0017446D">
      <w:rPr>
        <w:lang w:val="pt-BR"/>
      </w:rPr>
      <w:t xml:space="preserve">Seletiva </w:t>
    </w:r>
    <w:r w:rsidR="00453B91" w:rsidRPr="0017446D">
      <w:rPr>
        <w:lang w:val="pt-BR"/>
      </w:rPr>
      <w:t>WSC20</w:t>
    </w:r>
    <w:r w:rsidRPr="0017446D">
      <w:rPr>
        <w:lang w:val="pt-BR"/>
      </w:rPr>
      <w:t>2</w:t>
    </w:r>
    <w:r w:rsidR="00551ED6" w:rsidRPr="0017446D">
      <w:rPr>
        <w:lang w:val="pt-BR"/>
      </w:rPr>
      <w:t>3</w:t>
    </w:r>
    <w:r w:rsidR="00453B91" w:rsidRPr="0017446D">
      <w:rPr>
        <w:lang w:val="pt-BR"/>
      </w:rPr>
      <w:t>_TP</w:t>
    </w:r>
    <w:r w:rsidR="002F6FCD" w:rsidRPr="0017446D">
      <w:rPr>
        <w:lang w:val="pt-BR"/>
      </w:rPr>
      <w:t>0</w:t>
    </w:r>
    <w:r w:rsidRPr="0017446D">
      <w:rPr>
        <w:lang w:val="pt-BR"/>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DB424" w14:textId="77777777" w:rsidR="0044129C" w:rsidRPr="0017446D" w:rsidRDefault="0044129C">
      <w:r w:rsidRPr="0017446D">
        <w:separator/>
      </w:r>
    </w:p>
    <w:p w14:paraId="2AA49774" w14:textId="77777777" w:rsidR="0044129C" w:rsidRPr="0017446D" w:rsidRDefault="0044129C"/>
    <w:p w14:paraId="075316D5" w14:textId="77777777" w:rsidR="0044129C" w:rsidRPr="0017446D" w:rsidRDefault="0044129C" w:rsidP="00887C3D"/>
    <w:p w14:paraId="199FAD1E" w14:textId="77777777" w:rsidR="0044129C" w:rsidRPr="0017446D" w:rsidRDefault="0044129C" w:rsidP="00887C3D"/>
  </w:footnote>
  <w:footnote w:type="continuationSeparator" w:id="0">
    <w:p w14:paraId="1309261A" w14:textId="77777777" w:rsidR="0044129C" w:rsidRPr="0017446D" w:rsidRDefault="0044129C" w:rsidP="00313492">
      <w:r w:rsidRPr="0017446D">
        <w:continuationSeparator/>
      </w:r>
    </w:p>
    <w:p w14:paraId="61075FE0" w14:textId="77777777" w:rsidR="0044129C" w:rsidRPr="0017446D" w:rsidRDefault="0044129C" w:rsidP="00313492"/>
    <w:p w14:paraId="72F6098F" w14:textId="77777777" w:rsidR="0044129C" w:rsidRPr="0017446D" w:rsidRDefault="0044129C"/>
    <w:p w14:paraId="63D9B672" w14:textId="77777777" w:rsidR="0044129C" w:rsidRPr="0017446D" w:rsidRDefault="0044129C"/>
    <w:p w14:paraId="32392B3A" w14:textId="77777777" w:rsidR="0044129C" w:rsidRPr="0017446D" w:rsidRDefault="0044129C" w:rsidP="00887C3D"/>
    <w:p w14:paraId="563C148E" w14:textId="77777777" w:rsidR="0044129C" w:rsidRPr="0017446D" w:rsidRDefault="0044129C"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149DE162" w:rsidR="006E26EF" w:rsidRPr="0017446D" w:rsidRDefault="00271252" w:rsidP="00313492">
    <w:pPr>
      <w:pStyle w:val="Cabealho"/>
      <w:rPr>
        <w:lang w:val="pt-BR"/>
      </w:rPr>
    </w:pPr>
    <w:r w:rsidRPr="0017446D">
      <w:rPr>
        <w:noProof/>
        <w:lang w:val="pt-BR"/>
      </w:rPr>
      <w:drawing>
        <wp:anchor distT="0" distB="0" distL="114300" distR="114300" simplePos="0" relativeHeight="251667456" behindDoc="1" locked="0" layoutInCell="1" allowOverlap="1" wp14:anchorId="291530CE" wp14:editId="2E842386">
          <wp:simplePos x="0" y="0"/>
          <wp:positionH relativeFrom="column">
            <wp:posOffset>1859270</wp:posOffset>
          </wp:positionH>
          <wp:positionV relativeFrom="paragraph">
            <wp:posOffset>68466</wp:posOffset>
          </wp:positionV>
          <wp:extent cx="2219259" cy="720000"/>
          <wp:effectExtent l="0" t="0" r="0"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A2" w:rsidRPr="0017446D">
      <w:rPr>
        <w:noProof/>
        <w:sz w:val="16"/>
        <w:szCs w:val="16"/>
        <w:lang w:val="pt-BR"/>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Pr="0017446D" w:rsidRDefault="002057EF">
    <w:pPr>
      <w:pStyle w:val="Cabealho"/>
      <w:rPr>
        <w:lang w:val="pt-BR"/>
      </w:rPr>
    </w:pPr>
    <w:r w:rsidRPr="0017446D">
      <w:rPr>
        <w:noProof/>
        <w:lang w:val="pt-BR"/>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4A84130"/>
    <w:multiLevelType w:val="hybridMultilevel"/>
    <w:tmpl w:val="2A545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B1C6133"/>
    <w:multiLevelType w:val="hybridMultilevel"/>
    <w:tmpl w:val="6352C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B31057C"/>
    <w:multiLevelType w:val="hybridMultilevel"/>
    <w:tmpl w:val="16028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32D5AC9"/>
    <w:multiLevelType w:val="hybridMultilevel"/>
    <w:tmpl w:val="20747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3A429AC"/>
    <w:multiLevelType w:val="hybridMultilevel"/>
    <w:tmpl w:val="C786E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71D5B31"/>
    <w:multiLevelType w:val="hybridMultilevel"/>
    <w:tmpl w:val="795A1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19CC5060"/>
    <w:multiLevelType w:val="multilevel"/>
    <w:tmpl w:val="6580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0" w15:restartNumberingAfterBreak="0">
    <w:nsid w:val="1B99027C"/>
    <w:multiLevelType w:val="hybridMultilevel"/>
    <w:tmpl w:val="DCE6DF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3" w15:restartNumberingAfterBreak="0">
    <w:nsid w:val="20645337"/>
    <w:multiLevelType w:val="hybridMultilevel"/>
    <w:tmpl w:val="33CA3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5F431A9"/>
    <w:multiLevelType w:val="hybridMultilevel"/>
    <w:tmpl w:val="D7661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F342D4F"/>
    <w:multiLevelType w:val="hybridMultilevel"/>
    <w:tmpl w:val="D10EA234"/>
    <w:lvl w:ilvl="0" w:tplc="73866972">
      <w:start w:val="1"/>
      <w:numFmt w:val="bullet"/>
      <w:lvlText w:val=""/>
      <w:lvlJc w:val="left"/>
      <w:pPr>
        <w:ind w:left="720" w:hanging="360"/>
      </w:pPr>
      <w:rPr>
        <w:rFonts w:ascii="Symbol" w:hAnsi="Symbol" w:hint="default"/>
        <w:color w:val="000000" w:themeColor="text1"/>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16820D4"/>
    <w:multiLevelType w:val="multilevel"/>
    <w:tmpl w:val="5C90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E15BD"/>
    <w:multiLevelType w:val="hybridMultilevel"/>
    <w:tmpl w:val="733C58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5FC3FE9"/>
    <w:multiLevelType w:val="hybridMultilevel"/>
    <w:tmpl w:val="42B8E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F142A5C"/>
    <w:multiLevelType w:val="multilevel"/>
    <w:tmpl w:val="71D0C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0663C35"/>
    <w:multiLevelType w:val="hybridMultilevel"/>
    <w:tmpl w:val="B72A56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206DA9"/>
    <w:multiLevelType w:val="hybridMultilevel"/>
    <w:tmpl w:val="CB66A794"/>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CC85264"/>
    <w:multiLevelType w:val="multilevel"/>
    <w:tmpl w:val="31A62F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6E07AD"/>
    <w:multiLevelType w:val="hybridMultilevel"/>
    <w:tmpl w:val="6CAEC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F6F186E"/>
    <w:multiLevelType w:val="hybridMultilevel"/>
    <w:tmpl w:val="B978E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F906D15"/>
    <w:multiLevelType w:val="multilevel"/>
    <w:tmpl w:val="FE7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F44A9C"/>
    <w:multiLevelType w:val="hybridMultilevel"/>
    <w:tmpl w:val="174AC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16700A1"/>
    <w:multiLevelType w:val="hybridMultilevel"/>
    <w:tmpl w:val="8674AC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6562D9F"/>
    <w:multiLevelType w:val="hybridMultilevel"/>
    <w:tmpl w:val="CA5A72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8542DC9"/>
    <w:multiLevelType w:val="multilevel"/>
    <w:tmpl w:val="7FE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626C42"/>
    <w:multiLevelType w:val="hybridMultilevel"/>
    <w:tmpl w:val="D66EF63A"/>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C4F5A44"/>
    <w:multiLevelType w:val="multilevel"/>
    <w:tmpl w:val="31A62F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20036D"/>
    <w:multiLevelType w:val="multilevel"/>
    <w:tmpl w:val="458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6113D81"/>
    <w:multiLevelType w:val="hybridMultilevel"/>
    <w:tmpl w:val="8730D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76511967">
    <w:abstractNumId w:val="9"/>
  </w:num>
  <w:num w:numId="2" w16cid:durableId="1522359244">
    <w:abstractNumId w:val="7"/>
  </w:num>
  <w:num w:numId="3" w16cid:durableId="863640411">
    <w:abstractNumId w:val="6"/>
  </w:num>
  <w:num w:numId="4" w16cid:durableId="1863932161">
    <w:abstractNumId w:val="5"/>
  </w:num>
  <w:num w:numId="5" w16cid:durableId="1647927613">
    <w:abstractNumId w:val="4"/>
  </w:num>
  <w:num w:numId="6" w16cid:durableId="1486319229">
    <w:abstractNumId w:val="8"/>
  </w:num>
  <w:num w:numId="7" w16cid:durableId="199633439">
    <w:abstractNumId w:val="3"/>
  </w:num>
  <w:num w:numId="8" w16cid:durableId="899709150">
    <w:abstractNumId w:val="2"/>
  </w:num>
  <w:num w:numId="9" w16cid:durableId="566887307">
    <w:abstractNumId w:val="1"/>
  </w:num>
  <w:num w:numId="10" w16cid:durableId="2090927874">
    <w:abstractNumId w:val="0"/>
  </w:num>
  <w:num w:numId="11" w16cid:durableId="1219591159">
    <w:abstractNumId w:val="32"/>
  </w:num>
  <w:num w:numId="12" w16cid:durableId="1446735290">
    <w:abstractNumId w:val="11"/>
  </w:num>
  <w:num w:numId="13" w16cid:durableId="385446634">
    <w:abstractNumId w:val="30"/>
  </w:num>
  <w:num w:numId="14" w16cid:durableId="226916423">
    <w:abstractNumId w:val="11"/>
    <w:lvlOverride w:ilvl="0">
      <w:startOverride w:val="1"/>
    </w:lvlOverride>
  </w:num>
  <w:num w:numId="15" w16cid:durableId="1945838139">
    <w:abstractNumId w:val="22"/>
  </w:num>
  <w:num w:numId="16" w16cid:durableId="1610971775">
    <w:abstractNumId w:val="19"/>
  </w:num>
  <w:num w:numId="17" w16cid:durableId="1081826681">
    <w:abstractNumId w:val="10"/>
  </w:num>
  <w:num w:numId="18" w16cid:durableId="1732582408">
    <w:abstractNumId w:val="45"/>
  </w:num>
  <w:num w:numId="19" w16cid:durableId="46800396">
    <w:abstractNumId w:val="21"/>
  </w:num>
  <w:num w:numId="20" w16cid:durableId="1400863917">
    <w:abstractNumId w:val="39"/>
  </w:num>
  <w:num w:numId="21" w16cid:durableId="1416973700">
    <w:abstractNumId w:val="31"/>
  </w:num>
  <w:num w:numId="22" w16cid:durableId="280965308">
    <w:abstractNumId w:val="12"/>
  </w:num>
  <w:num w:numId="23" w16cid:durableId="170030208">
    <w:abstractNumId w:val="15"/>
  </w:num>
  <w:num w:numId="24" w16cid:durableId="2119596992">
    <w:abstractNumId w:val="23"/>
  </w:num>
  <w:num w:numId="25" w16cid:durableId="1204249212">
    <w:abstractNumId w:val="28"/>
  </w:num>
  <w:num w:numId="26" w16cid:durableId="901674118">
    <w:abstractNumId w:val="35"/>
  </w:num>
  <w:num w:numId="27" w16cid:durableId="2029864482">
    <w:abstractNumId w:val="16"/>
  </w:num>
  <w:num w:numId="28" w16cid:durableId="234634354">
    <w:abstractNumId w:val="24"/>
  </w:num>
  <w:num w:numId="29" w16cid:durableId="497424555">
    <w:abstractNumId w:val="33"/>
  </w:num>
  <w:num w:numId="30" w16cid:durableId="977495553">
    <w:abstractNumId w:val="22"/>
  </w:num>
  <w:num w:numId="31" w16cid:durableId="680812833">
    <w:abstractNumId w:val="42"/>
  </w:num>
  <w:num w:numId="32" w16cid:durableId="456533656">
    <w:abstractNumId w:val="25"/>
  </w:num>
  <w:num w:numId="33" w16cid:durableId="1783956632">
    <w:abstractNumId w:val="14"/>
  </w:num>
  <w:num w:numId="34" w16cid:durableId="1408771488">
    <w:abstractNumId w:val="36"/>
  </w:num>
  <w:num w:numId="35" w16cid:durableId="994534007">
    <w:abstractNumId w:val="40"/>
  </w:num>
  <w:num w:numId="36" w16cid:durableId="1582761267">
    <w:abstractNumId w:val="27"/>
  </w:num>
  <w:num w:numId="37" w16cid:durableId="1119108695">
    <w:abstractNumId w:val="38"/>
  </w:num>
  <w:num w:numId="38" w16cid:durableId="572669202">
    <w:abstractNumId w:val="17"/>
  </w:num>
  <w:num w:numId="39" w16cid:durableId="1755517226">
    <w:abstractNumId w:val="44"/>
  </w:num>
  <w:num w:numId="40" w16cid:durableId="552154767">
    <w:abstractNumId w:val="26"/>
  </w:num>
  <w:num w:numId="41" w16cid:durableId="1518538248">
    <w:abstractNumId w:val="29"/>
  </w:num>
  <w:num w:numId="42" w16cid:durableId="543253525">
    <w:abstractNumId w:val="34"/>
  </w:num>
  <w:num w:numId="43" w16cid:durableId="1002197591">
    <w:abstractNumId w:val="41"/>
  </w:num>
  <w:num w:numId="44" w16cid:durableId="498810276">
    <w:abstractNumId w:val="37"/>
  </w:num>
  <w:num w:numId="45" w16cid:durableId="523902820">
    <w:abstractNumId w:val="43"/>
  </w:num>
  <w:num w:numId="46" w16cid:durableId="130902272">
    <w:abstractNumId w:val="20"/>
  </w:num>
  <w:num w:numId="47" w16cid:durableId="1412505074">
    <w:abstractNumId w:val="46"/>
  </w:num>
  <w:num w:numId="48" w16cid:durableId="542181583">
    <w:abstractNumId w:val="18"/>
  </w:num>
  <w:num w:numId="49" w16cid:durableId="3926262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5D"/>
    <w:rsid w:val="00000822"/>
    <w:rsid w:val="00003E13"/>
    <w:rsid w:val="00004078"/>
    <w:rsid w:val="00006EFF"/>
    <w:rsid w:val="00015068"/>
    <w:rsid w:val="00021530"/>
    <w:rsid w:val="00026CE5"/>
    <w:rsid w:val="00027B60"/>
    <w:rsid w:val="000335DA"/>
    <w:rsid w:val="0003398B"/>
    <w:rsid w:val="00034929"/>
    <w:rsid w:val="0003526B"/>
    <w:rsid w:val="00036A02"/>
    <w:rsid w:val="00040860"/>
    <w:rsid w:val="00044700"/>
    <w:rsid w:val="00050DCE"/>
    <w:rsid w:val="00052F6D"/>
    <w:rsid w:val="000554FA"/>
    <w:rsid w:val="00057B12"/>
    <w:rsid w:val="00066B5A"/>
    <w:rsid w:val="00067173"/>
    <w:rsid w:val="00071440"/>
    <w:rsid w:val="00071AA7"/>
    <w:rsid w:val="000766E3"/>
    <w:rsid w:val="00086FE9"/>
    <w:rsid w:val="000903C5"/>
    <w:rsid w:val="00093007"/>
    <w:rsid w:val="000A211A"/>
    <w:rsid w:val="000A5C3A"/>
    <w:rsid w:val="000B6724"/>
    <w:rsid w:val="000C5AB7"/>
    <w:rsid w:val="000C75CC"/>
    <w:rsid w:val="000C7A0B"/>
    <w:rsid w:val="000D4D00"/>
    <w:rsid w:val="000D5138"/>
    <w:rsid w:val="000D576D"/>
    <w:rsid w:val="000E219D"/>
    <w:rsid w:val="000F4A5C"/>
    <w:rsid w:val="00101E49"/>
    <w:rsid w:val="001026A3"/>
    <w:rsid w:val="00105234"/>
    <w:rsid w:val="001069EC"/>
    <w:rsid w:val="00106BD8"/>
    <w:rsid w:val="001172EF"/>
    <w:rsid w:val="001242E3"/>
    <w:rsid w:val="0012553C"/>
    <w:rsid w:val="0012694A"/>
    <w:rsid w:val="00130A22"/>
    <w:rsid w:val="00132B84"/>
    <w:rsid w:val="001341BD"/>
    <w:rsid w:val="00134547"/>
    <w:rsid w:val="00142A69"/>
    <w:rsid w:val="001478E3"/>
    <w:rsid w:val="00147CFF"/>
    <w:rsid w:val="00147DDD"/>
    <w:rsid w:val="00153E5B"/>
    <w:rsid w:val="00156CA1"/>
    <w:rsid w:val="001571FB"/>
    <w:rsid w:val="00161094"/>
    <w:rsid w:val="001616D3"/>
    <w:rsid w:val="001658DC"/>
    <w:rsid w:val="00166D59"/>
    <w:rsid w:val="0017446D"/>
    <w:rsid w:val="0017528D"/>
    <w:rsid w:val="00183BCA"/>
    <w:rsid w:val="00185629"/>
    <w:rsid w:val="00187444"/>
    <w:rsid w:val="00192D2B"/>
    <w:rsid w:val="001941A1"/>
    <w:rsid w:val="00197DDC"/>
    <w:rsid w:val="001A545D"/>
    <w:rsid w:val="001A554B"/>
    <w:rsid w:val="001A6B87"/>
    <w:rsid w:val="001B0616"/>
    <w:rsid w:val="001B279C"/>
    <w:rsid w:val="001C5228"/>
    <w:rsid w:val="001C5F88"/>
    <w:rsid w:val="001C6B44"/>
    <w:rsid w:val="001D4DB8"/>
    <w:rsid w:val="001E4FDC"/>
    <w:rsid w:val="001E728E"/>
    <w:rsid w:val="002057EF"/>
    <w:rsid w:val="002138F1"/>
    <w:rsid w:val="002236BC"/>
    <w:rsid w:val="00236D28"/>
    <w:rsid w:val="002373A0"/>
    <w:rsid w:val="002379A1"/>
    <w:rsid w:val="00237DF7"/>
    <w:rsid w:val="0024612E"/>
    <w:rsid w:val="00246AEB"/>
    <w:rsid w:val="002538DE"/>
    <w:rsid w:val="0025734F"/>
    <w:rsid w:val="00264847"/>
    <w:rsid w:val="002648E1"/>
    <w:rsid w:val="00271252"/>
    <w:rsid w:val="00271388"/>
    <w:rsid w:val="0028679F"/>
    <w:rsid w:val="00287A58"/>
    <w:rsid w:val="00294DA2"/>
    <w:rsid w:val="00297353"/>
    <w:rsid w:val="002A14D1"/>
    <w:rsid w:val="002A6F11"/>
    <w:rsid w:val="002B1320"/>
    <w:rsid w:val="002D0504"/>
    <w:rsid w:val="002D07E2"/>
    <w:rsid w:val="002D1477"/>
    <w:rsid w:val="002D4A7A"/>
    <w:rsid w:val="002D5B74"/>
    <w:rsid w:val="002E44B5"/>
    <w:rsid w:val="002E54E9"/>
    <w:rsid w:val="002E5F1F"/>
    <w:rsid w:val="002F14F4"/>
    <w:rsid w:val="002F4114"/>
    <w:rsid w:val="002F5DFC"/>
    <w:rsid w:val="002F6FCD"/>
    <w:rsid w:val="0030659B"/>
    <w:rsid w:val="00310983"/>
    <w:rsid w:val="00313294"/>
    <w:rsid w:val="003133A3"/>
    <w:rsid w:val="00313492"/>
    <w:rsid w:val="00314502"/>
    <w:rsid w:val="003147E8"/>
    <w:rsid w:val="0032135D"/>
    <w:rsid w:val="003213DA"/>
    <w:rsid w:val="00327A73"/>
    <w:rsid w:val="003379B2"/>
    <w:rsid w:val="00340348"/>
    <w:rsid w:val="00345F21"/>
    <w:rsid w:val="00350934"/>
    <w:rsid w:val="00356625"/>
    <w:rsid w:val="00357CB1"/>
    <w:rsid w:val="003662ED"/>
    <w:rsid w:val="00370D59"/>
    <w:rsid w:val="0038099A"/>
    <w:rsid w:val="00383205"/>
    <w:rsid w:val="00385D0A"/>
    <w:rsid w:val="003A6BA0"/>
    <w:rsid w:val="003A78A3"/>
    <w:rsid w:val="003B33C2"/>
    <w:rsid w:val="003B434F"/>
    <w:rsid w:val="003C1052"/>
    <w:rsid w:val="003C2FC5"/>
    <w:rsid w:val="003D3E9A"/>
    <w:rsid w:val="003D5A8F"/>
    <w:rsid w:val="003D6BE4"/>
    <w:rsid w:val="003E485B"/>
    <w:rsid w:val="003F150B"/>
    <w:rsid w:val="003F4BF7"/>
    <w:rsid w:val="00400E58"/>
    <w:rsid w:val="00406A2F"/>
    <w:rsid w:val="0040746F"/>
    <w:rsid w:val="004129A2"/>
    <w:rsid w:val="00413188"/>
    <w:rsid w:val="004131BB"/>
    <w:rsid w:val="00414891"/>
    <w:rsid w:val="004150D6"/>
    <w:rsid w:val="00423595"/>
    <w:rsid w:val="0044129C"/>
    <w:rsid w:val="00453B91"/>
    <w:rsid w:val="004605D7"/>
    <w:rsid w:val="00462CB3"/>
    <w:rsid w:val="00471274"/>
    <w:rsid w:val="00472F2E"/>
    <w:rsid w:val="004744D5"/>
    <w:rsid w:val="00475DE8"/>
    <w:rsid w:val="00477841"/>
    <w:rsid w:val="00496572"/>
    <w:rsid w:val="004A19DB"/>
    <w:rsid w:val="004A6C9F"/>
    <w:rsid w:val="004B39E2"/>
    <w:rsid w:val="004B52D3"/>
    <w:rsid w:val="004B6102"/>
    <w:rsid w:val="004B6219"/>
    <w:rsid w:val="004C6B0C"/>
    <w:rsid w:val="004C77A7"/>
    <w:rsid w:val="004D1BBB"/>
    <w:rsid w:val="004D3337"/>
    <w:rsid w:val="004E7A98"/>
    <w:rsid w:val="004F7925"/>
    <w:rsid w:val="00512293"/>
    <w:rsid w:val="00512B41"/>
    <w:rsid w:val="005143D8"/>
    <w:rsid w:val="00514469"/>
    <w:rsid w:val="0051761D"/>
    <w:rsid w:val="00522147"/>
    <w:rsid w:val="00527766"/>
    <w:rsid w:val="00531080"/>
    <w:rsid w:val="00532F82"/>
    <w:rsid w:val="00534780"/>
    <w:rsid w:val="005349A7"/>
    <w:rsid w:val="00542637"/>
    <w:rsid w:val="005438A1"/>
    <w:rsid w:val="005448B3"/>
    <w:rsid w:val="00546E35"/>
    <w:rsid w:val="00551ED6"/>
    <w:rsid w:val="00560AB9"/>
    <w:rsid w:val="00560B8D"/>
    <w:rsid w:val="00563860"/>
    <w:rsid w:val="0056462B"/>
    <w:rsid w:val="00567BF1"/>
    <w:rsid w:val="005754F7"/>
    <w:rsid w:val="00575F7A"/>
    <w:rsid w:val="00585CF3"/>
    <w:rsid w:val="00591304"/>
    <w:rsid w:val="005A6FE9"/>
    <w:rsid w:val="005B4D69"/>
    <w:rsid w:val="005B6E49"/>
    <w:rsid w:val="005C1E62"/>
    <w:rsid w:val="005C1F3D"/>
    <w:rsid w:val="005C20BE"/>
    <w:rsid w:val="005C5DE8"/>
    <w:rsid w:val="005C618D"/>
    <w:rsid w:val="005C7E6F"/>
    <w:rsid w:val="005D2517"/>
    <w:rsid w:val="005D5FB3"/>
    <w:rsid w:val="005F01CC"/>
    <w:rsid w:val="005F2052"/>
    <w:rsid w:val="005F2EB9"/>
    <w:rsid w:val="005F4CBB"/>
    <w:rsid w:val="005F5D37"/>
    <w:rsid w:val="00601708"/>
    <w:rsid w:val="006040B1"/>
    <w:rsid w:val="00610D35"/>
    <w:rsid w:val="00611E8B"/>
    <w:rsid w:val="00611EA0"/>
    <w:rsid w:val="0061555B"/>
    <w:rsid w:val="006159AA"/>
    <w:rsid w:val="00616131"/>
    <w:rsid w:val="0062214F"/>
    <w:rsid w:val="00622F48"/>
    <w:rsid w:val="00623C76"/>
    <w:rsid w:val="0062412F"/>
    <w:rsid w:val="00625DFE"/>
    <w:rsid w:val="00627E3D"/>
    <w:rsid w:val="00635872"/>
    <w:rsid w:val="00657F99"/>
    <w:rsid w:val="00665CE3"/>
    <w:rsid w:val="0067213F"/>
    <w:rsid w:val="0067352E"/>
    <w:rsid w:val="00673AA4"/>
    <w:rsid w:val="006805C1"/>
    <w:rsid w:val="00680D27"/>
    <w:rsid w:val="0068687D"/>
    <w:rsid w:val="0069086F"/>
    <w:rsid w:val="00692D20"/>
    <w:rsid w:val="00695335"/>
    <w:rsid w:val="006A388C"/>
    <w:rsid w:val="006B5CA2"/>
    <w:rsid w:val="006B5D43"/>
    <w:rsid w:val="006B780F"/>
    <w:rsid w:val="006B7909"/>
    <w:rsid w:val="006D1348"/>
    <w:rsid w:val="006D3037"/>
    <w:rsid w:val="006D4194"/>
    <w:rsid w:val="006D5491"/>
    <w:rsid w:val="006D5A71"/>
    <w:rsid w:val="006D7387"/>
    <w:rsid w:val="006E1EA4"/>
    <w:rsid w:val="006E26EF"/>
    <w:rsid w:val="006E6145"/>
    <w:rsid w:val="006E7810"/>
    <w:rsid w:val="006F3BA4"/>
    <w:rsid w:val="007004AE"/>
    <w:rsid w:val="007022AD"/>
    <w:rsid w:val="00703F8A"/>
    <w:rsid w:val="00705B0F"/>
    <w:rsid w:val="00710676"/>
    <w:rsid w:val="007115FF"/>
    <w:rsid w:val="00717AF3"/>
    <w:rsid w:val="00732076"/>
    <w:rsid w:val="00734403"/>
    <w:rsid w:val="00754697"/>
    <w:rsid w:val="007575B9"/>
    <w:rsid w:val="00766536"/>
    <w:rsid w:val="00766D9D"/>
    <w:rsid w:val="00774254"/>
    <w:rsid w:val="007745D9"/>
    <w:rsid w:val="007753FA"/>
    <w:rsid w:val="0077741B"/>
    <w:rsid w:val="00782FB5"/>
    <w:rsid w:val="007842B0"/>
    <w:rsid w:val="007860F6"/>
    <w:rsid w:val="00790232"/>
    <w:rsid w:val="00790EFE"/>
    <w:rsid w:val="00793400"/>
    <w:rsid w:val="007A4C1D"/>
    <w:rsid w:val="007A518F"/>
    <w:rsid w:val="007B5DEF"/>
    <w:rsid w:val="007B7975"/>
    <w:rsid w:val="007C0831"/>
    <w:rsid w:val="007C4BB2"/>
    <w:rsid w:val="007D1FBB"/>
    <w:rsid w:val="007D7585"/>
    <w:rsid w:val="007E093F"/>
    <w:rsid w:val="007E70CF"/>
    <w:rsid w:val="007F212B"/>
    <w:rsid w:val="00801954"/>
    <w:rsid w:val="00805598"/>
    <w:rsid w:val="008123B7"/>
    <w:rsid w:val="0082228D"/>
    <w:rsid w:val="008306FF"/>
    <w:rsid w:val="00835753"/>
    <w:rsid w:val="008362E2"/>
    <w:rsid w:val="00840836"/>
    <w:rsid w:val="008429C5"/>
    <w:rsid w:val="0085570E"/>
    <w:rsid w:val="00860C67"/>
    <w:rsid w:val="00861273"/>
    <w:rsid w:val="00872D91"/>
    <w:rsid w:val="008766D2"/>
    <w:rsid w:val="00884B9D"/>
    <w:rsid w:val="00887398"/>
    <w:rsid w:val="00887C3D"/>
    <w:rsid w:val="00897C0B"/>
    <w:rsid w:val="008A2081"/>
    <w:rsid w:val="008A2F66"/>
    <w:rsid w:val="008A3942"/>
    <w:rsid w:val="008B08F7"/>
    <w:rsid w:val="008B249E"/>
    <w:rsid w:val="008B5F7C"/>
    <w:rsid w:val="008E260C"/>
    <w:rsid w:val="008E75F1"/>
    <w:rsid w:val="008F22B7"/>
    <w:rsid w:val="008F4640"/>
    <w:rsid w:val="008F5CF8"/>
    <w:rsid w:val="008F645B"/>
    <w:rsid w:val="009018BB"/>
    <w:rsid w:val="00907D20"/>
    <w:rsid w:val="009149CF"/>
    <w:rsid w:val="00917EFE"/>
    <w:rsid w:val="00926C56"/>
    <w:rsid w:val="009321EF"/>
    <w:rsid w:val="009356C1"/>
    <w:rsid w:val="00941F91"/>
    <w:rsid w:val="00946CA0"/>
    <w:rsid w:val="00954271"/>
    <w:rsid w:val="0095786C"/>
    <w:rsid w:val="009639B8"/>
    <w:rsid w:val="009641AE"/>
    <w:rsid w:val="009667A2"/>
    <w:rsid w:val="00966D5E"/>
    <w:rsid w:val="00980B02"/>
    <w:rsid w:val="0098297B"/>
    <w:rsid w:val="00982C36"/>
    <w:rsid w:val="00987A9F"/>
    <w:rsid w:val="00993BD3"/>
    <w:rsid w:val="009A2964"/>
    <w:rsid w:val="009A3B56"/>
    <w:rsid w:val="009A46E2"/>
    <w:rsid w:val="009A7DF8"/>
    <w:rsid w:val="009B00B7"/>
    <w:rsid w:val="009B1507"/>
    <w:rsid w:val="009B26E8"/>
    <w:rsid w:val="009B36D6"/>
    <w:rsid w:val="009B789E"/>
    <w:rsid w:val="009C17BB"/>
    <w:rsid w:val="009D1AC4"/>
    <w:rsid w:val="009D61A0"/>
    <w:rsid w:val="009D7C4B"/>
    <w:rsid w:val="009F1C5B"/>
    <w:rsid w:val="009F5F34"/>
    <w:rsid w:val="009F7680"/>
    <w:rsid w:val="00A0293C"/>
    <w:rsid w:val="00A05685"/>
    <w:rsid w:val="00A07901"/>
    <w:rsid w:val="00A133D0"/>
    <w:rsid w:val="00A3691D"/>
    <w:rsid w:val="00A36A7E"/>
    <w:rsid w:val="00A4040C"/>
    <w:rsid w:val="00A45813"/>
    <w:rsid w:val="00A537FA"/>
    <w:rsid w:val="00A55DF8"/>
    <w:rsid w:val="00A63788"/>
    <w:rsid w:val="00A75DC0"/>
    <w:rsid w:val="00A77E62"/>
    <w:rsid w:val="00A852A9"/>
    <w:rsid w:val="00A9425B"/>
    <w:rsid w:val="00A9441B"/>
    <w:rsid w:val="00A955DB"/>
    <w:rsid w:val="00A96AFC"/>
    <w:rsid w:val="00AA6CBF"/>
    <w:rsid w:val="00AA75CC"/>
    <w:rsid w:val="00AC1A88"/>
    <w:rsid w:val="00AC3721"/>
    <w:rsid w:val="00AC6513"/>
    <w:rsid w:val="00AD2089"/>
    <w:rsid w:val="00AD2A00"/>
    <w:rsid w:val="00AE25EA"/>
    <w:rsid w:val="00AE528B"/>
    <w:rsid w:val="00AE5E57"/>
    <w:rsid w:val="00AE6CE5"/>
    <w:rsid w:val="00AF14D1"/>
    <w:rsid w:val="00AF3053"/>
    <w:rsid w:val="00AF7792"/>
    <w:rsid w:val="00B019EC"/>
    <w:rsid w:val="00B070C0"/>
    <w:rsid w:val="00B07F7B"/>
    <w:rsid w:val="00B11358"/>
    <w:rsid w:val="00B12273"/>
    <w:rsid w:val="00B144D7"/>
    <w:rsid w:val="00B246D3"/>
    <w:rsid w:val="00B36CE9"/>
    <w:rsid w:val="00B40AE0"/>
    <w:rsid w:val="00B443DE"/>
    <w:rsid w:val="00B53594"/>
    <w:rsid w:val="00B565A1"/>
    <w:rsid w:val="00B57F65"/>
    <w:rsid w:val="00B65FAA"/>
    <w:rsid w:val="00B8628B"/>
    <w:rsid w:val="00B86932"/>
    <w:rsid w:val="00B93C06"/>
    <w:rsid w:val="00BA1191"/>
    <w:rsid w:val="00BA55FD"/>
    <w:rsid w:val="00BB61D8"/>
    <w:rsid w:val="00BB6F4C"/>
    <w:rsid w:val="00BB7B02"/>
    <w:rsid w:val="00BC7EB7"/>
    <w:rsid w:val="00BD059F"/>
    <w:rsid w:val="00BD0720"/>
    <w:rsid w:val="00BD07E9"/>
    <w:rsid w:val="00BD1F71"/>
    <w:rsid w:val="00BD3591"/>
    <w:rsid w:val="00BE24C5"/>
    <w:rsid w:val="00BE3BAD"/>
    <w:rsid w:val="00BE4E38"/>
    <w:rsid w:val="00BE4F27"/>
    <w:rsid w:val="00BE6C18"/>
    <w:rsid w:val="00C00E98"/>
    <w:rsid w:val="00C03505"/>
    <w:rsid w:val="00C13986"/>
    <w:rsid w:val="00C37CF7"/>
    <w:rsid w:val="00C4046F"/>
    <w:rsid w:val="00C60760"/>
    <w:rsid w:val="00C618C1"/>
    <w:rsid w:val="00C63740"/>
    <w:rsid w:val="00C63E29"/>
    <w:rsid w:val="00C63F9E"/>
    <w:rsid w:val="00C704EA"/>
    <w:rsid w:val="00C73A8D"/>
    <w:rsid w:val="00C75D7A"/>
    <w:rsid w:val="00C7617C"/>
    <w:rsid w:val="00C76C3B"/>
    <w:rsid w:val="00C77D08"/>
    <w:rsid w:val="00C81E07"/>
    <w:rsid w:val="00C830AD"/>
    <w:rsid w:val="00CA3D5F"/>
    <w:rsid w:val="00CA5930"/>
    <w:rsid w:val="00CA792C"/>
    <w:rsid w:val="00CB0769"/>
    <w:rsid w:val="00CB1799"/>
    <w:rsid w:val="00CB5572"/>
    <w:rsid w:val="00CC0B4B"/>
    <w:rsid w:val="00CD3200"/>
    <w:rsid w:val="00CE4FC3"/>
    <w:rsid w:val="00CE7DD9"/>
    <w:rsid w:val="00CF5AE0"/>
    <w:rsid w:val="00CF68ED"/>
    <w:rsid w:val="00CF6D4B"/>
    <w:rsid w:val="00CF7EC4"/>
    <w:rsid w:val="00D04318"/>
    <w:rsid w:val="00D04BE0"/>
    <w:rsid w:val="00D05472"/>
    <w:rsid w:val="00D0696D"/>
    <w:rsid w:val="00D069F1"/>
    <w:rsid w:val="00D103CB"/>
    <w:rsid w:val="00D10ABB"/>
    <w:rsid w:val="00D15915"/>
    <w:rsid w:val="00D2122D"/>
    <w:rsid w:val="00D21907"/>
    <w:rsid w:val="00D22A85"/>
    <w:rsid w:val="00D24F5F"/>
    <w:rsid w:val="00D32128"/>
    <w:rsid w:val="00D32DD2"/>
    <w:rsid w:val="00D333DE"/>
    <w:rsid w:val="00D36285"/>
    <w:rsid w:val="00D37159"/>
    <w:rsid w:val="00D40494"/>
    <w:rsid w:val="00D43A25"/>
    <w:rsid w:val="00D57E01"/>
    <w:rsid w:val="00D624DA"/>
    <w:rsid w:val="00D643A6"/>
    <w:rsid w:val="00D65E98"/>
    <w:rsid w:val="00D711E4"/>
    <w:rsid w:val="00D84489"/>
    <w:rsid w:val="00D9450A"/>
    <w:rsid w:val="00D96523"/>
    <w:rsid w:val="00DA22A9"/>
    <w:rsid w:val="00DA298B"/>
    <w:rsid w:val="00DA3F51"/>
    <w:rsid w:val="00DA68E9"/>
    <w:rsid w:val="00DA6EF8"/>
    <w:rsid w:val="00DB289C"/>
    <w:rsid w:val="00DB6601"/>
    <w:rsid w:val="00DC04BC"/>
    <w:rsid w:val="00DC106B"/>
    <w:rsid w:val="00DC49DB"/>
    <w:rsid w:val="00DD2615"/>
    <w:rsid w:val="00DD6392"/>
    <w:rsid w:val="00DE1B5A"/>
    <w:rsid w:val="00DE69F6"/>
    <w:rsid w:val="00DF25B9"/>
    <w:rsid w:val="00DF60D9"/>
    <w:rsid w:val="00E13499"/>
    <w:rsid w:val="00E169D8"/>
    <w:rsid w:val="00E17B61"/>
    <w:rsid w:val="00E20817"/>
    <w:rsid w:val="00E26A60"/>
    <w:rsid w:val="00E26B84"/>
    <w:rsid w:val="00E34704"/>
    <w:rsid w:val="00E355A4"/>
    <w:rsid w:val="00E41072"/>
    <w:rsid w:val="00E411A7"/>
    <w:rsid w:val="00E41957"/>
    <w:rsid w:val="00E4251A"/>
    <w:rsid w:val="00E47DA6"/>
    <w:rsid w:val="00E63A08"/>
    <w:rsid w:val="00E65A56"/>
    <w:rsid w:val="00E66D9B"/>
    <w:rsid w:val="00E777FE"/>
    <w:rsid w:val="00E831F9"/>
    <w:rsid w:val="00EB6292"/>
    <w:rsid w:val="00EC2CB9"/>
    <w:rsid w:val="00EC5280"/>
    <w:rsid w:val="00EC60E5"/>
    <w:rsid w:val="00ED588B"/>
    <w:rsid w:val="00ED593D"/>
    <w:rsid w:val="00EE014E"/>
    <w:rsid w:val="00EE619D"/>
    <w:rsid w:val="00EF6E85"/>
    <w:rsid w:val="00EF7E23"/>
    <w:rsid w:val="00F0109D"/>
    <w:rsid w:val="00F01DCB"/>
    <w:rsid w:val="00F06B55"/>
    <w:rsid w:val="00F10171"/>
    <w:rsid w:val="00F236BF"/>
    <w:rsid w:val="00F37A55"/>
    <w:rsid w:val="00F40237"/>
    <w:rsid w:val="00F403FC"/>
    <w:rsid w:val="00F4251E"/>
    <w:rsid w:val="00F42B96"/>
    <w:rsid w:val="00F47293"/>
    <w:rsid w:val="00F503C1"/>
    <w:rsid w:val="00F52D28"/>
    <w:rsid w:val="00F63DA5"/>
    <w:rsid w:val="00F70023"/>
    <w:rsid w:val="00F70E6D"/>
    <w:rsid w:val="00F729AF"/>
    <w:rsid w:val="00F72F64"/>
    <w:rsid w:val="00F74B32"/>
    <w:rsid w:val="00F75130"/>
    <w:rsid w:val="00F80985"/>
    <w:rsid w:val="00F809A0"/>
    <w:rsid w:val="00F90048"/>
    <w:rsid w:val="00FA0688"/>
    <w:rsid w:val="00FA24A8"/>
    <w:rsid w:val="00FA6B4E"/>
    <w:rsid w:val="00FA7233"/>
    <w:rsid w:val="00FB06E8"/>
    <w:rsid w:val="00FB7F52"/>
    <w:rsid w:val="00FC010B"/>
    <w:rsid w:val="00FC0F74"/>
    <w:rsid w:val="00FC1C0A"/>
    <w:rsid w:val="00FD2992"/>
    <w:rsid w:val="00FD33E0"/>
    <w:rsid w:val="00FE0B99"/>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pt-BR"/>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lang w:val="en-US"/>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lang w:val="en-US"/>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lang w:val="en-US"/>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rPr>
      <w:lang w:val="en-US"/>
    </w:r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lang w:val="en-US"/>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rPr>
      <w:lang w:val="en-US"/>
    </w:rPr>
  </w:style>
  <w:style w:type="paragraph" w:styleId="Commarcadores">
    <w:name w:val="List Bullet"/>
    <w:basedOn w:val="Normal"/>
    <w:uiPriority w:val="99"/>
    <w:unhideWhenUsed/>
    <w:qFormat/>
    <w:rsid w:val="008429C5"/>
    <w:pPr>
      <w:numPr>
        <w:numId w:val="15"/>
      </w:numPr>
      <w:contextualSpacing/>
    </w:pPr>
    <w:rPr>
      <w:lang w:val="en-US"/>
    </w:rPr>
  </w:style>
  <w:style w:type="paragraph" w:styleId="Commarcadores2">
    <w:name w:val="List Bullet 2"/>
    <w:basedOn w:val="Normal"/>
    <w:uiPriority w:val="99"/>
    <w:unhideWhenUsed/>
    <w:rsid w:val="00192D2B"/>
    <w:pPr>
      <w:numPr>
        <w:ilvl w:val="1"/>
        <w:numId w:val="15"/>
      </w:numPr>
      <w:contextualSpacing/>
    </w:pPr>
    <w:rPr>
      <w:lang w:val="en-US"/>
    </w:rPr>
  </w:style>
  <w:style w:type="paragraph" w:styleId="Commarcadores3">
    <w:name w:val="List Bullet 3"/>
    <w:basedOn w:val="Normal"/>
    <w:uiPriority w:val="99"/>
    <w:unhideWhenUsed/>
    <w:rsid w:val="00192D2B"/>
    <w:pPr>
      <w:numPr>
        <w:ilvl w:val="2"/>
        <w:numId w:val="15"/>
      </w:numPr>
      <w:ind w:left="851"/>
      <w:contextualSpacing/>
    </w:pPr>
    <w:rPr>
      <w:lang w:val="en-US"/>
    </w:rPr>
  </w:style>
  <w:style w:type="paragraph" w:styleId="Commarcadores4">
    <w:name w:val="List Bullet 4"/>
    <w:basedOn w:val="Normal"/>
    <w:uiPriority w:val="99"/>
    <w:unhideWhenUsed/>
    <w:rsid w:val="008429C5"/>
    <w:pPr>
      <w:numPr>
        <w:ilvl w:val="3"/>
        <w:numId w:val="15"/>
      </w:numPr>
      <w:ind w:left="1135"/>
      <w:contextualSpacing/>
    </w:pPr>
    <w:rPr>
      <w:lang w:val="en-US"/>
    </w:rPr>
  </w:style>
  <w:style w:type="paragraph" w:styleId="Commarcadores5">
    <w:name w:val="List Bullet 5"/>
    <w:basedOn w:val="Normal"/>
    <w:uiPriority w:val="99"/>
    <w:unhideWhenUsed/>
    <w:rsid w:val="008429C5"/>
    <w:pPr>
      <w:numPr>
        <w:ilvl w:val="4"/>
        <w:numId w:val="15"/>
      </w:numPr>
      <w:ind w:left="1418"/>
      <w:contextualSpacing/>
    </w:pPr>
    <w:rPr>
      <w:lang w:val="en-US"/>
    </w:rPr>
  </w:style>
  <w:style w:type="paragraph" w:styleId="Numerada2">
    <w:name w:val="List Number 2"/>
    <w:basedOn w:val="Normal"/>
    <w:uiPriority w:val="99"/>
    <w:unhideWhenUsed/>
    <w:rsid w:val="00D04BE0"/>
    <w:pPr>
      <w:numPr>
        <w:ilvl w:val="1"/>
        <w:numId w:val="16"/>
      </w:numPr>
      <w:contextualSpacing/>
    </w:pPr>
    <w:rPr>
      <w:lang w:val="en-US"/>
    </w:rPr>
  </w:style>
  <w:style w:type="paragraph" w:styleId="Numerada3">
    <w:name w:val="List Number 3"/>
    <w:basedOn w:val="Normal"/>
    <w:uiPriority w:val="99"/>
    <w:unhideWhenUsed/>
    <w:rsid w:val="00D04BE0"/>
    <w:pPr>
      <w:numPr>
        <w:ilvl w:val="2"/>
        <w:numId w:val="16"/>
      </w:numPr>
      <w:ind w:left="851"/>
      <w:contextualSpacing/>
    </w:pPr>
    <w:rPr>
      <w:lang w:val="en-US"/>
    </w:r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rPr>
      <w:lang w:val="en-US"/>
    </w:r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lang w:val="en-US"/>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lang w:val="en-US"/>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uiPriority w:val="34"/>
    <w:rsid w:val="00782FB5"/>
    <w:pPr>
      <w:ind w:left="720"/>
      <w:contextualSpacing/>
    </w:pPr>
    <w:rPr>
      <w:lang w:val="en-US"/>
    </w:r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lang w:val="en-US"/>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Legenda">
    <w:name w:val="caption"/>
    <w:basedOn w:val="Normal"/>
    <w:next w:val="Normal"/>
    <w:uiPriority w:val="35"/>
    <w:unhideWhenUsed/>
    <w:qFormat/>
    <w:rsid w:val="00F80985"/>
    <w:pPr>
      <w:spacing w:after="200" w:line="240" w:lineRule="auto"/>
    </w:pPr>
    <w:rPr>
      <w:i/>
      <w:iCs/>
      <w:color w:val="44546A" w:themeColor="text2"/>
      <w:sz w:val="18"/>
      <w:szCs w:val="18"/>
      <w:lang w:val="en-US"/>
    </w:rPr>
  </w:style>
  <w:style w:type="character" w:customStyle="1" w:styleId="MenoPendente1">
    <w:name w:val="Menção Pendente1"/>
    <w:basedOn w:val="Fontepargpadro"/>
    <w:uiPriority w:val="99"/>
    <w:semiHidden/>
    <w:unhideWhenUsed/>
    <w:rsid w:val="005C5DE8"/>
    <w:rPr>
      <w:color w:val="605E5C"/>
      <w:shd w:val="clear" w:color="auto" w:fill="E1DFDD"/>
    </w:rPr>
  </w:style>
  <w:style w:type="character" w:customStyle="1" w:styleId="normaltextrun">
    <w:name w:val="normaltextrun"/>
    <w:basedOn w:val="Fontepargpadro"/>
    <w:rsid w:val="0085570E"/>
  </w:style>
  <w:style w:type="character" w:customStyle="1" w:styleId="eop">
    <w:name w:val="eop"/>
    <w:basedOn w:val="Fontepargpadro"/>
    <w:rsid w:val="0085570E"/>
  </w:style>
  <w:style w:type="paragraph" w:styleId="NormalWeb">
    <w:name w:val="Normal (Web)"/>
    <w:basedOn w:val="Normal"/>
    <w:uiPriority w:val="99"/>
    <w:semiHidden/>
    <w:unhideWhenUsed/>
    <w:rsid w:val="008557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85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4547">
      <w:bodyDiv w:val="1"/>
      <w:marLeft w:val="0"/>
      <w:marRight w:val="0"/>
      <w:marTop w:val="0"/>
      <w:marBottom w:val="0"/>
      <w:divBdr>
        <w:top w:val="none" w:sz="0" w:space="0" w:color="auto"/>
        <w:left w:val="none" w:sz="0" w:space="0" w:color="auto"/>
        <w:bottom w:val="none" w:sz="0" w:space="0" w:color="auto"/>
        <w:right w:val="none" w:sz="0" w:space="0" w:color="auto"/>
      </w:divBdr>
    </w:div>
    <w:div w:id="333725126">
      <w:bodyDiv w:val="1"/>
      <w:marLeft w:val="0"/>
      <w:marRight w:val="0"/>
      <w:marTop w:val="0"/>
      <w:marBottom w:val="0"/>
      <w:divBdr>
        <w:top w:val="none" w:sz="0" w:space="0" w:color="auto"/>
        <w:left w:val="none" w:sz="0" w:space="0" w:color="auto"/>
        <w:bottom w:val="none" w:sz="0" w:space="0" w:color="auto"/>
        <w:right w:val="none" w:sz="0" w:space="0" w:color="auto"/>
      </w:divBdr>
    </w:div>
    <w:div w:id="604311185">
      <w:bodyDiv w:val="1"/>
      <w:marLeft w:val="0"/>
      <w:marRight w:val="0"/>
      <w:marTop w:val="0"/>
      <w:marBottom w:val="0"/>
      <w:divBdr>
        <w:top w:val="none" w:sz="0" w:space="0" w:color="auto"/>
        <w:left w:val="none" w:sz="0" w:space="0" w:color="auto"/>
        <w:bottom w:val="none" w:sz="0" w:space="0" w:color="auto"/>
        <w:right w:val="none" w:sz="0" w:space="0" w:color="auto"/>
      </w:divBdr>
    </w:div>
    <w:div w:id="965508977">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euvounatrip.azurewebsites.net/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AA9A-BD96-4D74-8410-AC4699F9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68</TotalTime>
  <Pages>4</Pages>
  <Words>674</Words>
  <Characters>3645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Viana</dc:creator>
  <cp:keywords/>
  <dc:description/>
  <cp:lastModifiedBy>willian Candido Pedroso</cp:lastModifiedBy>
  <cp:revision>9</cp:revision>
  <cp:lastPrinted>2022-02-21T21:14:00Z</cp:lastPrinted>
  <dcterms:created xsi:type="dcterms:W3CDTF">2023-08-23T21:02:00Z</dcterms:created>
  <dcterms:modified xsi:type="dcterms:W3CDTF">2023-09-18T22:17:00Z</dcterms:modified>
</cp:coreProperties>
</file>